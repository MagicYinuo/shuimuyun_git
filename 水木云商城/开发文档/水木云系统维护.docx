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D7F0E" w14:textId="77777777" w:rsidR="000B7505" w:rsidRDefault="000B7505" w:rsidP="000B7505">
      <w:pPr>
        <w:jc w:val="center"/>
        <w:rPr>
          <w:sz w:val="36"/>
          <w:szCs w:val="36"/>
        </w:rPr>
      </w:pPr>
    </w:p>
    <w:p w14:paraId="53102210" w14:textId="77777777" w:rsidR="000B7505" w:rsidRDefault="000B7505" w:rsidP="000B7505">
      <w:pPr>
        <w:jc w:val="center"/>
        <w:rPr>
          <w:sz w:val="36"/>
          <w:szCs w:val="36"/>
        </w:rPr>
      </w:pPr>
    </w:p>
    <w:p w14:paraId="2CF7A1D2" w14:textId="4A7B9C24" w:rsidR="000B7505" w:rsidRDefault="00D95A63" w:rsidP="000B750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水木云网络维护</w:t>
      </w:r>
    </w:p>
    <w:p w14:paraId="3307BF3F" w14:textId="77777777" w:rsidR="00CD79C8" w:rsidRDefault="00CD79C8" w:rsidP="000B7505">
      <w:pPr>
        <w:jc w:val="center"/>
        <w:rPr>
          <w:b/>
          <w:sz w:val="44"/>
          <w:szCs w:val="44"/>
        </w:rPr>
      </w:pPr>
    </w:p>
    <w:p w14:paraId="4B409214" w14:textId="77777777" w:rsidR="00CD79C8" w:rsidRDefault="00CD79C8" w:rsidP="000B7505">
      <w:pPr>
        <w:jc w:val="center"/>
        <w:rPr>
          <w:b/>
          <w:sz w:val="44"/>
          <w:szCs w:val="44"/>
        </w:rPr>
      </w:pPr>
    </w:p>
    <w:p w14:paraId="0730D9F8" w14:textId="77777777" w:rsidR="00CD79C8" w:rsidRDefault="00CD79C8" w:rsidP="000B7505">
      <w:pPr>
        <w:jc w:val="center"/>
        <w:rPr>
          <w:b/>
          <w:sz w:val="44"/>
          <w:szCs w:val="44"/>
        </w:rPr>
      </w:pPr>
    </w:p>
    <w:p w14:paraId="7826A441" w14:textId="77777777" w:rsidR="00CD79C8" w:rsidRDefault="00CD79C8" w:rsidP="000B7505">
      <w:pPr>
        <w:jc w:val="center"/>
        <w:rPr>
          <w:b/>
          <w:color w:val="FF0000"/>
          <w:sz w:val="36"/>
          <w:szCs w:val="36"/>
        </w:rPr>
      </w:pPr>
    </w:p>
    <w:p w14:paraId="7D785569" w14:textId="77777777" w:rsidR="00CD79C8" w:rsidRDefault="00CD79C8" w:rsidP="000B7505">
      <w:pPr>
        <w:jc w:val="center"/>
        <w:rPr>
          <w:b/>
          <w:color w:val="FF0000"/>
          <w:sz w:val="36"/>
          <w:szCs w:val="36"/>
        </w:rPr>
      </w:pPr>
    </w:p>
    <w:p w14:paraId="0C718A78" w14:textId="77777777" w:rsidR="00CD79C8" w:rsidRDefault="00CD79C8" w:rsidP="000B7505">
      <w:pPr>
        <w:jc w:val="center"/>
        <w:rPr>
          <w:b/>
          <w:color w:val="FF0000"/>
          <w:sz w:val="36"/>
          <w:szCs w:val="36"/>
        </w:rPr>
      </w:pPr>
    </w:p>
    <w:p w14:paraId="7AD9D1AA" w14:textId="77777777" w:rsidR="000B7505" w:rsidRDefault="000B7505" w:rsidP="00F0621A">
      <w:pPr>
        <w:rPr>
          <w:b/>
          <w:sz w:val="30"/>
          <w:szCs w:val="30"/>
        </w:rPr>
        <w:sectPr w:rsidR="000B7505" w:rsidSect="00C031F5">
          <w:footerReference w:type="default" r:id="rId8"/>
          <w:pgSz w:w="11906" w:h="16838" w:code="9"/>
          <w:pgMar w:top="1418" w:right="1418" w:bottom="1418" w:left="1701" w:header="850" w:footer="964" w:gutter="0"/>
          <w:pgNumType w:fmt="upperRoman" w:start="1"/>
          <w:cols w:space="425"/>
          <w:docGrid w:type="lines" w:linePitch="326"/>
        </w:sectPr>
      </w:pPr>
    </w:p>
    <w:p w14:paraId="114D702E" w14:textId="77777777" w:rsidR="00547016" w:rsidRPr="00875414" w:rsidRDefault="00547016" w:rsidP="001F744F">
      <w:pPr>
        <w:jc w:val="center"/>
        <w:rPr>
          <w:b/>
          <w:sz w:val="30"/>
          <w:szCs w:val="30"/>
        </w:rPr>
      </w:pPr>
      <w:r w:rsidRPr="00875414">
        <w:rPr>
          <w:rFonts w:hint="eastAsia"/>
          <w:b/>
          <w:sz w:val="30"/>
          <w:szCs w:val="30"/>
        </w:rPr>
        <w:lastRenderedPageBreak/>
        <w:t>目录</w:t>
      </w:r>
    </w:p>
    <w:p w14:paraId="677D8421" w14:textId="77777777" w:rsidR="00955CFB" w:rsidRDefault="00C031F5">
      <w:pPr>
        <w:pStyle w:val="10"/>
        <w:tabs>
          <w:tab w:val="left" w:pos="420"/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bookmarkStart w:id="0" w:name="_GoBack"/>
      <w:bookmarkEnd w:id="0"/>
      <w:r w:rsidR="00955CFB">
        <w:rPr>
          <w:noProof/>
        </w:rPr>
        <w:t>1</w:t>
      </w:r>
      <w:r w:rsidR="00955CFB"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 w:rsidR="00955CFB">
        <w:rPr>
          <w:rFonts w:hint="eastAsia"/>
          <w:noProof/>
        </w:rPr>
        <w:t>系统描述</w:t>
      </w:r>
      <w:r w:rsidR="00955CFB">
        <w:rPr>
          <w:noProof/>
        </w:rPr>
        <w:tab/>
      </w:r>
      <w:r w:rsidR="00955CFB">
        <w:rPr>
          <w:noProof/>
        </w:rPr>
        <w:fldChar w:fldCharType="begin"/>
      </w:r>
      <w:r w:rsidR="00955CFB">
        <w:rPr>
          <w:noProof/>
        </w:rPr>
        <w:instrText xml:space="preserve"> PAGEREF _Toc481519413 \h </w:instrText>
      </w:r>
      <w:r w:rsidR="00955CFB">
        <w:rPr>
          <w:noProof/>
        </w:rPr>
      </w:r>
      <w:r w:rsidR="00955CFB">
        <w:rPr>
          <w:noProof/>
        </w:rPr>
        <w:fldChar w:fldCharType="separate"/>
      </w:r>
      <w:r w:rsidR="00955CFB">
        <w:rPr>
          <w:noProof/>
        </w:rPr>
        <w:t>2</w:t>
      </w:r>
      <w:r w:rsidR="00955CFB">
        <w:rPr>
          <w:noProof/>
        </w:rPr>
        <w:fldChar w:fldCharType="end"/>
      </w:r>
    </w:p>
    <w:p w14:paraId="5542C4C6" w14:textId="77777777" w:rsidR="00955CFB" w:rsidRDefault="00955CFB">
      <w:pPr>
        <w:pStyle w:val="20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基础配置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83B126" w14:textId="77777777" w:rsidR="00955CFB" w:rsidRDefault="00955CFB">
      <w:pPr>
        <w:pStyle w:val="31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腾讯云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2FFB1C" w14:textId="77777777" w:rsidR="00955CFB" w:rsidRDefault="00955CFB">
      <w:pPr>
        <w:pStyle w:val="10"/>
        <w:tabs>
          <w:tab w:val="left" w:pos="420"/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rFonts w:hint="eastAsia"/>
          <w:noProof/>
        </w:rPr>
        <w:t>商城系统维护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C14834" w14:textId="77777777" w:rsidR="00955CFB" w:rsidRDefault="00955CFB">
      <w:pPr>
        <w:pStyle w:val="20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系统功能架构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FB9D01" w14:textId="77777777" w:rsidR="00955CFB" w:rsidRDefault="00955CFB">
      <w:pPr>
        <w:pStyle w:val="31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C2E5FD" w14:textId="77777777" w:rsidR="00955CFB" w:rsidRDefault="00955CFB">
      <w:pPr>
        <w:pStyle w:val="20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系统功能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FDDE59" w14:textId="77777777" w:rsidR="00955CFB" w:rsidRDefault="00955CFB">
      <w:pPr>
        <w:pStyle w:val="31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47C217" w14:textId="77777777" w:rsidR="00955CFB" w:rsidRDefault="00955CFB">
      <w:pPr>
        <w:pStyle w:val="31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应用系统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DCA51" w14:textId="77777777" w:rsidR="00955CFB" w:rsidRDefault="00955CFB">
      <w:pPr>
        <w:pStyle w:val="10"/>
        <w:tabs>
          <w:tab w:val="left" w:pos="420"/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rFonts w:hint="eastAsia"/>
          <w:noProof/>
        </w:rPr>
        <w:t>物流系统维护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7756B8" w14:textId="77777777" w:rsidR="00955CFB" w:rsidRDefault="00955CFB">
      <w:pPr>
        <w:pStyle w:val="20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46D41F" w14:textId="77777777" w:rsidR="00955CFB" w:rsidRDefault="00955CFB">
      <w:pPr>
        <w:pStyle w:val="20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应用系统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4465BA" w14:textId="77777777" w:rsidR="00955CFB" w:rsidRDefault="00955CFB">
      <w:pPr>
        <w:pStyle w:val="20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前台说明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FF80D0" w14:textId="77777777" w:rsidR="00955CFB" w:rsidRDefault="00955CFB">
      <w:pPr>
        <w:pStyle w:val="10"/>
        <w:tabs>
          <w:tab w:val="left" w:pos="420"/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rFonts w:hint="eastAsia"/>
          <w:noProof/>
        </w:rPr>
        <w:t>后台系统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FD894C" w14:textId="77777777" w:rsidR="00955CFB" w:rsidRDefault="00955CFB">
      <w:pPr>
        <w:pStyle w:val="20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后台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890B5E" w14:textId="77777777" w:rsidR="00955CFB" w:rsidRDefault="00955CFB">
      <w:pPr>
        <w:pStyle w:val="2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85D810" w14:textId="77777777" w:rsidR="00955CFB" w:rsidRDefault="00955CFB">
      <w:pPr>
        <w:pStyle w:val="10"/>
        <w:tabs>
          <w:tab w:val="left" w:pos="420"/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rFonts w:hint="eastAsia"/>
          <w:noProof/>
        </w:rPr>
        <w:t>技术要求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BE9929" w14:textId="77777777" w:rsidR="00955CFB" w:rsidRDefault="00955CFB">
      <w:pPr>
        <w:pStyle w:val="10"/>
        <w:tabs>
          <w:tab w:val="left" w:pos="420"/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_Toc481519430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1CEAD7" w14:textId="77777777" w:rsidR="002105B3" w:rsidRDefault="00C031F5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</w:rPr>
        <w:fldChar w:fldCharType="end"/>
      </w:r>
    </w:p>
    <w:p w14:paraId="196A07F5" w14:textId="77777777" w:rsidR="00C031F5" w:rsidRDefault="00C031F5" w:rsidP="00F0621A">
      <w:pPr>
        <w:pStyle w:val="1"/>
        <w:sectPr w:rsidR="00C031F5" w:rsidSect="00C031F5">
          <w:pgSz w:w="11906" w:h="16838" w:code="9"/>
          <w:pgMar w:top="1418" w:right="1418" w:bottom="1418" w:left="1701" w:header="850" w:footer="964" w:gutter="0"/>
          <w:pgNumType w:fmt="upperRoman" w:start="1"/>
          <w:cols w:space="425"/>
          <w:docGrid w:type="lines" w:linePitch="326"/>
        </w:sectPr>
      </w:pPr>
    </w:p>
    <w:p w14:paraId="13C01148" w14:textId="4D4E80E4" w:rsidR="00A14536" w:rsidRDefault="00D95A63" w:rsidP="00F0621A">
      <w:pPr>
        <w:pStyle w:val="1"/>
        <w:spacing w:before="120" w:after="120"/>
      </w:pPr>
      <w:bookmarkStart w:id="1" w:name="_Toc481519413"/>
      <w:r>
        <w:rPr>
          <w:rFonts w:hint="eastAsia"/>
        </w:rPr>
        <w:lastRenderedPageBreak/>
        <w:t>系统描述</w:t>
      </w:r>
      <w:bookmarkEnd w:id="1"/>
    </w:p>
    <w:p w14:paraId="4A63B160" w14:textId="52990772" w:rsidR="00CE3EAB" w:rsidRDefault="00D95A63" w:rsidP="00F0621A">
      <w:pPr>
        <w:pStyle w:val="2"/>
        <w:spacing w:before="120" w:after="120"/>
      </w:pPr>
      <w:r>
        <w:rPr>
          <w:rFonts w:hint="eastAsia"/>
        </w:rPr>
        <w:t xml:space="preserve"> </w:t>
      </w:r>
      <w:bookmarkStart w:id="2" w:name="_Toc481519414"/>
      <w:r>
        <w:rPr>
          <w:rFonts w:hint="eastAsia"/>
        </w:rPr>
        <w:t>基础配置</w:t>
      </w:r>
      <w:bookmarkEnd w:id="2"/>
    </w:p>
    <w:p w14:paraId="6D988EE2" w14:textId="639C7D64" w:rsidR="001C7EDF" w:rsidRDefault="00D95A63" w:rsidP="00CE3EAB">
      <w:pPr>
        <w:pStyle w:val="3"/>
        <w:spacing w:before="120" w:after="120"/>
      </w:pPr>
      <w:bookmarkStart w:id="3" w:name="_Toc481519415"/>
      <w:r>
        <w:rPr>
          <w:rFonts w:hint="eastAsia"/>
        </w:rPr>
        <w:t>腾讯云</w:t>
      </w:r>
      <w:bookmarkEnd w:id="3"/>
    </w:p>
    <w:p w14:paraId="26EF61DB" w14:textId="77777777" w:rsidR="009D114C" w:rsidRDefault="009D114C" w:rsidP="009D114C">
      <w:r>
        <w:rPr>
          <w:rFonts w:hint="eastAsia"/>
        </w:rPr>
        <w:t xml:space="preserve">     </w:t>
      </w:r>
    </w:p>
    <w:p w14:paraId="4889CA20" w14:textId="77777777" w:rsidR="009D114C" w:rsidRDefault="009D114C" w:rsidP="009D114C">
      <w:r>
        <w:rPr>
          <w:rFonts w:hint="eastAsia"/>
        </w:rPr>
        <w:t>腾讯云主机的</w:t>
      </w:r>
    </w:p>
    <w:p w14:paraId="691C16F9" w14:textId="724569D5" w:rsidR="009D114C" w:rsidRDefault="009D114C" w:rsidP="009D114C">
      <w:r>
        <w:rPr>
          <w:rFonts w:hint="eastAsia"/>
        </w:rPr>
        <w:t>用户：</w:t>
      </w:r>
      <w:r>
        <w:t>1839505499</w:t>
      </w:r>
    </w:p>
    <w:p w14:paraId="75AA3721" w14:textId="77777777" w:rsidR="009D114C" w:rsidRDefault="009D114C" w:rsidP="009D114C"/>
    <w:p w14:paraId="7643477E" w14:textId="4E2BEB60" w:rsidR="009D114C" w:rsidRDefault="009D114C" w:rsidP="009D114C">
      <w:r>
        <w:rPr>
          <w:rFonts w:hint="eastAsia"/>
        </w:rPr>
        <w:t>密码：</w:t>
      </w:r>
      <w:r>
        <w:t>yelang862015453</w:t>
      </w:r>
    </w:p>
    <w:p w14:paraId="2F5832E6" w14:textId="77777777" w:rsidR="009D114C" w:rsidRDefault="009D114C" w:rsidP="009D114C"/>
    <w:p w14:paraId="2662C686" w14:textId="2159E85F" w:rsidR="009D114C" w:rsidRDefault="009D114C" w:rsidP="009D114C">
      <w:r>
        <w:rPr>
          <w:rFonts w:hint="eastAsia"/>
        </w:rPr>
        <w:t>主机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666DA0C" w14:textId="77777777" w:rsidR="009D114C" w:rsidRDefault="009D114C" w:rsidP="009D114C">
      <w:r>
        <w:t>182.254.153.230</w:t>
      </w:r>
    </w:p>
    <w:p w14:paraId="22C7D042" w14:textId="77777777" w:rsidR="009D114C" w:rsidRDefault="009D114C" w:rsidP="009D114C"/>
    <w:p w14:paraId="668D3BE8" w14:textId="139EBB20" w:rsidR="009D114C" w:rsidRDefault="009D114C" w:rsidP="009D114C">
      <w:r>
        <w:rPr>
          <w:rFonts w:hint="eastAsia"/>
        </w:rPr>
        <w:t>用户：</w:t>
      </w:r>
      <w:r>
        <w:t>Administrator</w:t>
      </w:r>
    </w:p>
    <w:p w14:paraId="53401B81" w14:textId="77777777" w:rsidR="009D114C" w:rsidRDefault="009D114C" w:rsidP="009D114C"/>
    <w:p w14:paraId="65A56D3B" w14:textId="2A201104" w:rsidR="009D114C" w:rsidRDefault="009D114C" w:rsidP="009D114C">
      <w:r>
        <w:rPr>
          <w:rFonts w:hint="eastAsia"/>
        </w:rPr>
        <w:t>密码：</w:t>
      </w:r>
      <w:r>
        <w:t>smuyun.com123</w:t>
      </w:r>
    </w:p>
    <w:p w14:paraId="2B398E9C" w14:textId="77777777" w:rsidR="009D114C" w:rsidRDefault="009D114C" w:rsidP="009D114C"/>
    <w:p w14:paraId="2E8D0AFE" w14:textId="25C423D2" w:rsidR="009D114C" w:rsidRDefault="009D114C" w:rsidP="009D114C">
      <w:r>
        <w:rPr>
          <w:rFonts w:hint="eastAsia"/>
        </w:rPr>
        <w:t>主机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3EB7D59" w14:textId="339C39BB" w:rsidR="009D114C" w:rsidRDefault="009D114C" w:rsidP="009D114C">
      <w:r w:rsidRPr="009D114C">
        <w:t>123.206.189.85</w:t>
      </w:r>
    </w:p>
    <w:p w14:paraId="2C34BFB0" w14:textId="4F894526" w:rsidR="009D114C" w:rsidRPr="009D114C" w:rsidRDefault="009D114C" w:rsidP="009D114C">
      <w:pPr>
        <w:rPr>
          <w:color w:val="FF0000"/>
        </w:rPr>
      </w:pPr>
      <w:r w:rsidRPr="009D114C">
        <w:rPr>
          <w:rFonts w:hint="eastAsia"/>
          <w:color w:val="FF0000"/>
        </w:rPr>
        <w:t>这台没有给用户和密码</w:t>
      </w:r>
    </w:p>
    <w:p w14:paraId="7EAA7C41" w14:textId="0B5F94DA" w:rsidR="009D114C" w:rsidRDefault="009D114C" w:rsidP="009D114C">
      <w:r>
        <w:rPr>
          <w:rFonts w:hint="eastAsia"/>
        </w:rPr>
        <w:t>用户：</w:t>
      </w:r>
    </w:p>
    <w:p w14:paraId="6D6DC817" w14:textId="77777777" w:rsidR="009D114C" w:rsidRDefault="009D114C" w:rsidP="009D114C"/>
    <w:p w14:paraId="27A20B93" w14:textId="6CDE2178" w:rsidR="009D114C" w:rsidRDefault="009D114C" w:rsidP="009D114C">
      <w:r>
        <w:rPr>
          <w:rFonts w:hint="eastAsia"/>
        </w:rPr>
        <w:t>密码：</w:t>
      </w:r>
    </w:p>
    <w:p w14:paraId="5A20CD70" w14:textId="77777777" w:rsidR="009D114C" w:rsidRPr="009D114C" w:rsidRDefault="009D114C" w:rsidP="009D114C"/>
    <w:p w14:paraId="295869BB" w14:textId="15451800" w:rsidR="00A5182D" w:rsidRDefault="00D95A63" w:rsidP="00F0621A">
      <w:pPr>
        <w:pStyle w:val="1"/>
        <w:spacing w:before="120" w:after="120"/>
      </w:pPr>
      <w:bookmarkStart w:id="4" w:name="_Toc481519416"/>
      <w:r>
        <w:rPr>
          <w:rFonts w:hint="eastAsia"/>
        </w:rPr>
        <w:t>商城系统维护</w:t>
      </w:r>
      <w:bookmarkEnd w:id="4"/>
    </w:p>
    <w:p w14:paraId="3FDD05D2" w14:textId="77777777" w:rsidR="008204C4" w:rsidRPr="008204C4" w:rsidRDefault="008204C4" w:rsidP="008204C4">
      <w:pPr>
        <w:pStyle w:val="2"/>
        <w:spacing w:before="120" w:after="120"/>
      </w:pPr>
      <w:bookmarkStart w:id="5" w:name="_Toc425841807"/>
      <w:bookmarkStart w:id="6" w:name="_Toc425857533"/>
      <w:bookmarkStart w:id="7" w:name="_Toc455060234"/>
      <w:bookmarkStart w:id="8" w:name="_Toc481519417"/>
      <w:r w:rsidRPr="00E04F6A">
        <w:rPr>
          <w:rFonts w:hint="eastAsia"/>
        </w:rPr>
        <w:t>系统</w:t>
      </w:r>
      <w:r>
        <w:rPr>
          <w:rFonts w:hint="eastAsia"/>
        </w:rPr>
        <w:t>功能</w:t>
      </w:r>
      <w:r w:rsidRPr="00E04F6A">
        <w:rPr>
          <w:rFonts w:hint="eastAsia"/>
        </w:rPr>
        <w:t>架构</w:t>
      </w:r>
      <w:bookmarkEnd w:id="5"/>
      <w:bookmarkEnd w:id="6"/>
      <w:bookmarkEnd w:id="7"/>
      <w:bookmarkEnd w:id="8"/>
    </w:p>
    <w:p w14:paraId="1D352FCB" w14:textId="2B9D83EF" w:rsidR="008204C4" w:rsidRDefault="00D95A63" w:rsidP="008204C4">
      <w:pPr>
        <w:pStyle w:val="3"/>
        <w:spacing w:before="120" w:after="120"/>
      </w:pPr>
      <w:bookmarkStart w:id="9" w:name="_Toc420403500"/>
      <w:r>
        <w:rPr>
          <w:rFonts w:hint="eastAsia"/>
        </w:rPr>
        <w:t xml:space="preserve"> </w:t>
      </w:r>
      <w:bookmarkStart w:id="10" w:name="_Toc481519418"/>
      <w:r w:rsidR="008204C4">
        <w:rPr>
          <w:rFonts w:hint="eastAsia"/>
        </w:rPr>
        <w:t>位置</w:t>
      </w:r>
      <w:bookmarkEnd w:id="10"/>
    </w:p>
    <w:p w14:paraId="1023D2DC" w14:textId="77777777" w:rsidR="008204C4" w:rsidRPr="00FB28D0" w:rsidRDefault="008204C4" w:rsidP="008204C4">
      <w:pPr>
        <w:pStyle w:val="2"/>
        <w:spacing w:before="120" w:after="120"/>
      </w:pPr>
      <w:bookmarkStart w:id="11" w:name="_Toc425841821"/>
      <w:bookmarkStart w:id="12" w:name="_Toc425857547"/>
      <w:bookmarkStart w:id="13" w:name="_Toc455060237"/>
      <w:bookmarkStart w:id="14" w:name="_Toc481519419"/>
      <w:bookmarkEnd w:id="9"/>
      <w:r w:rsidRPr="00FB28D0">
        <w:rPr>
          <w:rFonts w:hint="eastAsia"/>
        </w:rPr>
        <w:t>系统功能</w:t>
      </w:r>
      <w:bookmarkEnd w:id="11"/>
      <w:bookmarkEnd w:id="12"/>
      <w:bookmarkEnd w:id="13"/>
      <w:bookmarkEnd w:id="14"/>
    </w:p>
    <w:p w14:paraId="495CF76C" w14:textId="0284F4A4" w:rsidR="008204C4" w:rsidRPr="006E6803" w:rsidRDefault="008204C4" w:rsidP="008204C4">
      <w:pPr>
        <w:pStyle w:val="QB2"/>
        <w:ind w:firstLine="420"/>
        <w:rPr>
          <w:sz w:val="21"/>
          <w:szCs w:val="21"/>
          <w:lang w:val="en-US" w:eastAsia="zh-CN"/>
        </w:rPr>
      </w:pPr>
      <w:bookmarkStart w:id="15" w:name="_Toc419712449"/>
      <w:bookmarkStart w:id="16" w:name="_Toc386034275"/>
    </w:p>
    <w:p w14:paraId="0E8CB83D" w14:textId="585D8F74" w:rsidR="008204C4" w:rsidRDefault="009D114C" w:rsidP="008204C4">
      <w:pPr>
        <w:pStyle w:val="3"/>
        <w:spacing w:before="120" w:after="120"/>
      </w:pPr>
      <w:bookmarkStart w:id="17" w:name="_Toc481519420"/>
      <w:r>
        <w:rPr>
          <w:rFonts w:hint="eastAsia"/>
        </w:rPr>
        <w:lastRenderedPageBreak/>
        <w:t>数据库</w:t>
      </w:r>
      <w:bookmarkEnd w:id="17"/>
    </w:p>
    <w:p w14:paraId="4603CF03" w14:textId="01BF0049" w:rsidR="009D114C" w:rsidRDefault="009D114C" w:rsidP="009D114C">
      <w:r>
        <w:rPr>
          <w:rFonts w:hint="eastAsia"/>
        </w:rPr>
        <w:t>安装为</w:t>
      </w:r>
    </w:p>
    <w:p w14:paraId="0296E3B8" w14:textId="3815324A" w:rsidR="009D114C" w:rsidRDefault="009D114C" w:rsidP="009D114C">
      <w:r>
        <w:t>mysql</w:t>
      </w:r>
    </w:p>
    <w:p w14:paraId="5F64A700" w14:textId="71AAB7D9" w:rsidR="009D114C" w:rsidRDefault="009D114C" w:rsidP="009D114C">
      <w:r>
        <w:t>mysql server 5.7.11 X64</w:t>
      </w:r>
    </w:p>
    <w:p w14:paraId="4BE48DC5" w14:textId="77777777" w:rsidR="009D114C" w:rsidRDefault="009D114C" w:rsidP="009D114C"/>
    <w:p w14:paraId="4C59DA98" w14:textId="22BE72F5" w:rsidR="009D114C" w:rsidRDefault="009D114C" w:rsidP="009D114C">
      <w:r>
        <w:rPr>
          <w:rFonts w:hint="eastAsia"/>
        </w:rPr>
        <w:t>用户：</w:t>
      </w:r>
      <w:r>
        <w:t>root</w:t>
      </w:r>
    </w:p>
    <w:p w14:paraId="1A1FADC3" w14:textId="69187FB5" w:rsidR="009D114C" w:rsidRDefault="009D114C" w:rsidP="009D114C">
      <w:r>
        <w:rPr>
          <w:rFonts w:hint="eastAsia"/>
        </w:rPr>
        <w:t>密码：</w:t>
      </w:r>
      <w:r>
        <w:t>ayhyvrui</w:t>
      </w:r>
    </w:p>
    <w:p w14:paraId="6BE82A01" w14:textId="77777777" w:rsidR="009D114C" w:rsidRDefault="009D114C" w:rsidP="009D114C"/>
    <w:p w14:paraId="44A04DBE" w14:textId="77777777" w:rsidR="009D114C" w:rsidRPr="009D114C" w:rsidRDefault="009D114C" w:rsidP="009D114C"/>
    <w:p w14:paraId="48D42C11" w14:textId="017B1304" w:rsidR="008204C4" w:rsidRPr="00ED2FD4" w:rsidRDefault="009D114C" w:rsidP="008204C4">
      <w:pPr>
        <w:pStyle w:val="4"/>
        <w:spacing w:before="120" w:after="120"/>
      </w:pPr>
      <w:bookmarkStart w:id="18" w:name="OLE_LINK15"/>
      <w:r>
        <w:rPr>
          <w:rFonts w:hint="eastAsia"/>
        </w:rPr>
        <w:t xml:space="preserve">  </w:t>
      </w:r>
      <w:r>
        <w:rPr>
          <w:rFonts w:hint="eastAsia"/>
        </w:rPr>
        <w:t>数据库表结构</w:t>
      </w:r>
    </w:p>
    <w:bookmarkEnd w:id="18"/>
    <w:p w14:paraId="60BF1AE8" w14:textId="70E7EBFD" w:rsidR="008204C4" w:rsidRPr="00E04F6A" w:rsidRDefault="009D114C" w:rsidP="008204C4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表</w:t>
      </w:r>
    </w:p>
    <w:p w14:paraId="71AE3DD7" w14:textId="4A520D9F" w:rsidR="008204C4" w:rsidRDefault="009D114C" w:rsidP="008204C4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视图</w:t>
      </w:r>
    </w:p>
    <w:p w14:paraId="7CE23ABE" w14:textId="3CC659F9" w:rsidR="009D114C" w:rsidRDefault="009D114C" w:rsidP="009D114C">
      <w:r>
        <w:rPr>
          <w:rFonts w:hint="eastAsia"/>
        </w:rPr>
        <w:t xml:space="preserve">     </w:t>
      </w:r>
      <w:r>
        <w:rPr>
          <w:rFonts w:hint="eastAsia"/>
        </w:rPr>
        <w:t>用户密码加密和解密</w:t>
      </w:r>
      <w:r>
        <w:rPr>
          <w:rFonts w:hint="eastAsia"/>
        </w:rPr>
        <w:t xml:space="preserve">  </w:t>
      </w:r>
      <w:r>
        <w:rPr>
          <w:rFonts w:hint="eastAsia"/>
        </w:rPr>
        <w:t>说明</w:t>
      </w:r>
    </w:p>
    <w:p w14:paraId="20767C9A" w14:textId="77777777" w:rsidR="009D114C" w:rsidRDefault="009D114C" w:rsidP="009D114C"/>
    <w:p w14:paraId="0F2E6656" w14:textId="77777777" w:rsidR="009D114C" w:rsidRDefault="009D114C" w:rsidP="009D114C"/>
    <w:p w14:paraId="02189FA0" w14:textId="3D316F41" w:rsidR="009D114C" w:rsidRDefault="009D114C" w:rsidP="009D114C">
      <w:pPr>
        <w:pStyle w:val="3"/>
        <w:spacing w:before="120" w:after="120"/>
        <w:ind w:left="0" w:firstLine="0"/>
      </w:pPr>
      <w:bookmarkStart w:id="19" w:name="_Toc481519421"/>
      <w:r>
        <w:rPr>
          <w:rFonts w:hint="eastAsia"/>
        </w:rPr>
        <w:t>应用系统</w:t>
      </w:r>
      <w:bookmarkEnd w:id="19"/>
    </w:p>
    <w:p w14:paraId="77FBF82A" w14:textId="35B3C0DD" w:rsidR="009D114C" w:rsidRDefault="009D114C" w:rsidP="009D114C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 xml:space="preserve">win </w:t>
      </w:r>
      <w:r>
        <w:rPr>
          <w:rFonts w:hint="eastAsia"/>
        </w:rPr>
        <w:t>部署</w:t>
      </w:r>
      <w:r>
        <w:rPr>
          <w:rFonts w:hint="eastAsia"/>
        </w:rPr>
        <w:t xml:space="preserve">  IIS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服务，通过</w:t>
      </w:r>
      <w:r>
        <w:rPr>
          <w:rFonts w:hint="eastAsia"/>
        </w:rPr>
        <w:t>odbc</w:t>
      </w:r>
      <w:r>
        <w:rPr>
          <w:rFonts w:hint="eastAsia"/>
        </w:rPr>
        <w:t>连接系统</w:t>
      </w:r>
    </w:p>
    <w:p w14:paraId="4FA1D3DB" w14:textId="77777777" w:rsidR="009D114C" w:rsidRDefault="009D114C" w:rsidP="009D114C"/>
    <w:p w14:paraId="0E495E8A" w14:textId="1B61A596" w:rsidR="009D114C" w:rsidRDefault="009D114C" w:rsidP="009D114C">
      <w:r>
        <w:rPr>
          <w:rFonts w:hint="eastAsia"/>
        </w:rPr>
        <w:t>配置说明：</w:t>
      </w:r>
    </w:p>
    <w:p w14:paraId="0C1A3F1E" w14:textId="77777777" w:rsidR="009D114C" w:rsidRDefault="009D114C" w:rsidP="009D114C"/>
    <w:p w14:paraId="65F40A48" w14:textId="33CA6312" w:rsidR="009D114C" w:rsidRDefault="009D114C" w:rsidP="009D114C">
      <w:r>
        <w:rPr>
          <w:rFonts w:hint="eastAsia"/>
        </w:rPr>
        <w:t>启停说明</w:t>
      </w:r>
    </w:p>
    <w:p w14:paraId="4BFAAE9C" w14:textId="77777777" w:rsidR="009D114C" w:rsidRPr="009D114C" w:rsidRDefault="009D114C" w:rsidP="009D114C"/>
    <w:p w14:paraId="1AD8C522" w14:textId="4EA7B794" w:rsidR="001C7EDF" w:rsidRDefault="00D95A63" w:rsidP="00F0621A">
      <w:pPr>
        <w:pStyle w:val="1"/>
        <w:spacing w:before="120" w:after="120"/>
      </w:pPr>
      <w:bookmarkStart w:id="20" w:name="_Toc481519422"/>
      <w:bookmarkEnd w:id="15"/>
      <w:bookmarkEnd w:id="16"/>
      <w:r>
        <w:rPr>
          <w:rFonts w:hint="eastAsia"/>
        </w:rPr>
        <w:t>物流系统维护</w:t>
      </w:r>
      <w:bookmarkEnd w:id="20"/>
    </w:p>
    <w:p w14:paraId="78101370" w14:textId="71DF2430" w:rsidR="00051F32" w:rsidRDefault="009D114C" w:rsidP="00051F32">
      <w:pPr>
        <w:pStyle w:val="2"/>
        <w:spacing w:before="120" w:after="120"/>
      </w:pPr>
      <w:bookmarkStart w:id="21" w:name="_Toc481519423"/>
      <w:r>
        <w:rPr>
          <w:rFonts w:hint="eastAsia"/>
        </w:rPr>
        <w:t>数据库</w:t>
      </w:r>
      <w:bookmarkEnd w:id="21"/>
    </w:p>
    <w:p w14:paraId="5095585E" w14:textId="77777777" w:rsidR="009D114C" w:rsidRDefault="009D114C" w:rsidP="009D114C">
      <w:r>
        <w:rPr>
          <w:rFonts w:hint="eastAsia"/>
        </w:rPr>
        <w:t>配置说明：</w:t>
      </w:r>
    </w:p>
    <w:p w14:paraId="0C6BFDB8" w14:textId="77777777" w:rsidR="009D114C" w:rsidRDefault="009D114C" w:rsidP="009D114C"/>
    <w:p w14:paraId="2D953815" w14:textId="25F14114" w:rsidR="009D114C" w:rsidRPr="009D114C" w:rsidRDefault="009D114C" w:rsidP="009D114C">
      <w:r>
        <w:rPr>
          <w:rFonts w:hint="eastAsia"/>
        </w:rPr>
        <w:t>启停说明</w:t>
      </w:r>
    </w:p>
    <w:p w14:paraId="3FF06C94" w14:textId="032E984B" w:rsidR="009D114C" w:rsidRDefault="009D114C" w:rsidP="009D114C">
      <w:pPr>
        <w:pStyle w:val="2"/>
        <w:spacing w:before="120" w:after="120"/>
        <w:ind w:left="0" w:firstLine="0"/>
      </w:pPr>
      <w:r>
        <w:rPr>
          <w:rFonts w:hint="eastAsia"/>
        </w:rPr>
        <w:lastRenderedPageBreak/>
        <w:t xml:space="preserve"> </w:t>
      </w:r>
      <w:bookmarkStart w:id="22" w:name="_Toc481519424"/>
      <w:r>
        <w:rPr>
          <w:rFonts w:hint="eastAsia"/>
        </w:rPr>
        <w:t>应用系统</w:t>
      </w:r>
      <w:bookmarkEnd w:id="22"/>
    </w:p>
    <w:p w14:paraId="2F804658" w14:textId="77777777" w:rsidR="009D114C" w:rsidRDefault="009D114C" w:rsidP="009D114C">
      <w:r>
        <w:rPr>
          <w:rFonts w:hint="eastAsia"/>
        </w:rPr>
        <w:t>配置说明：</w:t>
      </w:r>
    </w:p>
    <w:p w14:paraId="67177841" w14:textId="77777777" w:rsidR="009D114C" w:rsidRDefault="009D114C" w:rsidP="009D114C"/>
    <w:p w14:paraId="335A6FD0" w14:textId="0A6D5119" w:rsidR="009D114C" w:rsidRDefault="009D114C" w:rsidP="009D114C">
      <w:r>
        <w:rPr>
          <w:rFonts w:hint="eastAsia"/>
        </w:rPr>
        <w:t>启停说明</w:t>
      </w:r>
    </w:p>
    <w:p w14:paraId="2ED04283" w14:textId="77777777" w:rsidR="003E2291" w:rsidRDefault="003E2291" w:rsidP="009D114C"/>
    <w:p w14:paraId="2FA9C8F6" w14:textId="281DA488" w:rsidR="003E2291" w:rsidRDefault="003E2291" w:rsidP="003E2291">
      <w:pPr>
        <w:pStyle w:val="2"/>
        <w:spacing w:before="120" w:after="120"/>
        <w:ind w:left="0" w:firstLine="0"/>
      </w:pPr>
      <w:bookmarkStart w:id="23" w:name="_Toc481519425"/>
      <w:r>
        <w:rPr>
          <w:rFonts w:hint="eastAsia"/>
        </w:rPr>
        <w:t>前台说明</w:t>
      </w:r>
      <w:bookmarkEnd w:id="23"/>
    </w:p>
    <w:p w14:paraId="143DACEE" w14:textId="77777777" w:rsidR="003E2291" w:rsidRDefault="003E2291" w:rsidP="009D114C"/>
    <w:p w14:paraId="1D1FF0CB" w14:textId="15411F44" w:rsidR="003E2291" w:rsidRDefault="003E2291" w:rsidP="009D114C">
      <w:r>
        <w:rPr>
          <w:rFonts w:hint="eastAsia"/>
        </w:rPr>
        <w:t>PC</w:t>
      </w:r>
      <w:r>
        <w:rPr>
          <w:rFonts w:hint="eastAsia"/>
        </w:rPr>
        <w:t>端：</w:t>
      </w:r>
    </w:p>
    <w:p w14:paraId="7E593F74" w14:textId="77777777" w:rsidR="003E2291" w:rsidRDefault="003E2291" w:rsidP="009D114C"/>
    <w:p w14:paraId="211B83AB" w14:textId="72A73FA2" w:rsidR="003E2291" w:rsidRPr="009D114C" w:rsidRDefault="003E2291" w:rsidP="009D114C">
      <w:r>
        <w:rPr>
          <w:rFonts w:hint="eastAsia"/>
        </w:rPr>
        <w:t>移动端</w:t>
      </w:r>
    </w:p>
    <w:p w14:paraId="31E083AE" w14:textId="660810A2" w:rsidR="00F0621A" w:rsidRDefault="00D95A63" w:rsidP="00F0621A">
      <w:pPr>
        <w:pStyle w:val="1"/>
        <w:spacing w:before="120" w:after="120"/>
      </w:pPr>
      <w:bookmarkStart w:id="24" w:name="_Toc481519426"/>
      <w:r>
        <w:rPr>
          <w:rFonts w:hint="eastAsia"/>
        </w:rPr>
        <w:t>后台系统</w:t>
      </w:r>
      <w:bookmarkEnd w:id="24"/>
    </w:p>
    <w:p w14:paraId="0D2883AE" w14:textId="602EAD5A" w:rsidR="006117BB" w:rsidRPr="006117BB" w:rsidRDefault="006117BB" w:rsidP="006117BB">
      <w:pPr>
        <w:pStyle w:val="ad"/>
        <w:ind w:firstLine="420"/>
      </w:pPr>
    </w:p>
    <w:p w14:paraId="6650590A" w14:textId="2965508F" w:rsidR="00F9746B" w:rsidRDefault="003E2291" w:rsidP="00F9746B">
      <w:pPr>
        <w:pStyle w:val="2"/>
        <w:spacing w:before="120" w:after="120"/>
      </w:pPr>
      <w:bookmarkStart w:id="25" w:name="_Toc481519427"/>
      <w:r>
        <w:rPr>
          <w:rFonts w:hint="eastAsia"/>
        </w:rPr>
        <w:t>后台</w:t>
      </w:r>
      <w:bookmarkEnd w:id="25"/>
    </w:p>
    <w:p w14:paraId="3374C2A1" w14:textId="79BD3AC5" w:rsidR="00F9746B" w:rsidRPr="00F9746B" w:rsidRDefault="00CA7C0A" w:rsidP="0082356F">
      <w:pPr>
        <w:pStyle w:val="ad"/>
        <w:ind w:firstLine="420"/>
      </w:pPr>
      <w:r>
        <w:rPr>
          <w:rFonts w:hint="eastAsia"/>
        </w:rPr>
        <w:t>。</w:t>
      </w:r>
    </w:p>
    <w:p w14:paraId="1334A4DC" w14:textId="660FE395" w:rsidR="00CA7C0A" w:rsidRPr="00F9746B" w:rsidRDefault="00CA7C0A" w:rsidP="009D4B77">
      <w:pPr>
        <w:pStyle w:val="2"/>
        <w:spacing w:before="120" w:after="120"/>
      </w:pPr>
      <w:bookmarkStart w:id="26" w:name="_Toc481519428"/>
      <w:bookmarkEnd w:id="26"/>
    </w:p>
    <w:p w14:paraId="65A54BAF" w14:textId="77777777" w:rsidR="00F0621A" w:rsidRDefault="00F0621A" w:rsidP="00F0621A">
      <w:pPr>
        <w:pStyle w:val="1"/>
        <w:spacing w:before="120" w:after="120"/>
      </w:pPr>
      <w:bookmarkStart w:id="27" w:name="_Toc481519429"/>
      <w:r>
        <w:rPr>
          <w:rFonts w:hint="eastAsia"/>
        </w:rPr>
        <w:t>技术要求</w:t>
      </w:r>
      <w:bookmarkEnd w:id="27"/>
    </w:p>
    <w:p w14:paraId="56F84720" w14:textId="4684BECA" w:rsidR="0049301B" w:rsidRPr="0049301B" w:rsidRDefault="00F0621A" w:rsidP="00051F32">
      <w:pPr>
        <w:pStyle w:val="1"/>
        <w:spacing w:before="120" w:after="120"/>
      </w:pPr>
      <w:bookmarkStart w:id="28" w:name="_Toc481519430"/>
      <w:r>
        <w:rPr>
          <w:rFonts w:hint="eastAsia"/>
        </w:rPr>
        <w:t>附录</w:t>
      </w:r>
      <w:bookmarkEnd w:id="28"/>
    </w:p>
    <w:sectPr w:rsidR="0049301B" w:rsidRPr="0049301B" w:rsidSect="0049301B">
      <w:pgSz w:w="11907" w:h="16840"/>
      <w:pgMar w:top="1440" w:right="1701" w:bottom="1440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4C3C2" w14:textId="77777777" w:rsidR="00440708" w:rsidRDefault="00440708" w:rsidP="00547016">
      <w:pPr>
        <w:spacing w:line="240" w:lineRule="auto"/>
      </w:pPr>
      <w:r>
        <w:separator/>
      </w:r>
    </w:p>
  </w:endnote>
  <w:endnote w:type="continuationSeparator" w:id="0">
    <w:p w14:paraId="7F151BC2" w14:textId="77777777" w:rsidR="00440708" w:rsidRDefault="00440708" w:rsidP="00547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B82A0" w14:textId="565482B9" w:rsidR="00F71270" w:rsidRPr="00C031F5" w:rsidRDefault="00F71270" w:rsidP="00C031F5">
    <w:pPr>
      <w:pStyle w:val="a8"/>
      <w:pBdr>
        <w:top w:val="single" w:sz="4" w:space="1" w:color="auto"/>
      </w:pBdr>
      <w:spacing w:line="360" w:lineRule="exact"/>
      <w:jc w:val="center"/>
      <w:rPr>
        <w:rFonts w:ascii="Times New Roman" w:hAnsi="Times New Roman"/>
      </w:rPr>
    </w:pPr>
    <w:r w:rsidRPr="00C031F5">
      <w:rPr>
        <w:rFonts w:ascii="Times New Roman" w:hAnsi="Times New Roman" w:hint="eastAsia"/>
      </w:rPr>
      <w:t>第</w:t>
    </w:r>
    <w:r w:rsidRPr="00C031F5">
      <w:rPr>
        <w:rFonts w:ascii="Times New Roman" w:hAnsi="Times New Roman"/>
      </w:rPr>
      <w:fldChar w:fldCharType="begin"/>
    </w:r>
    <w:r w:rsidRPr="00C031F5">
      <w:rPr>
        <w:rFonts w:ascii="Times New Roman" w:hAnsi="Times New Roman"/>
      </w:rPr>
      <w:instrText>PAGE   \* MERGEFORMAT</w:instrText>
    </w:r>
    <w:r w:rsidRPr="00C031F5">
      <w:rPr>
        <w:rFonts w:ascii="Times New Roman" w:hAnsi="Times New Roman"/>
      </w:rPr>
      <w:fldChar w:fldCharType="separate"/>
    </w:r>
    <w:r w:rsidR="00955CFB" w:rsidRPr="00955CFB">
      <w:rPr>
        <w:rFonts w:ascii="Times New Roman" w:hAnsi="Times New Roman"/>
        <w:noProof/>
        <w:lang w:val="zh-CN"/>
      </w:rPr>
      <w:t>I</w:t>
    </w:r>
    <w:r w:rsidRPr="00C031F5">
      <w:rPr>
        <w:rFonts w:ascii="Times New Roman" w:hAnsi="Times New Roman"/>
      </w:rPr>
      <w:fldChar w:fldCharType="end"/>
    </w:r>
    <w:r w:rsidRPr="00C031F5"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A6A02" w14:textId="77777777" w:rsidR="00440708" w:rsidRDefault="00440708" w:rsidP="00547016">
      <w:pPr>
        <w:spacing w:line="240" w:lineRule="auto"/>
      </w:pPr>
      <w:r>
        <w:separator/>
      </w:r>
    </w:p>
  </w:footnote>
  <w:footnote w:type="continuationSeparator" w:id="0">
    <w:p w14:paraId="00B9E451" w14:textId="77777777" w:rsidR="00440708" w:rsidRDefault="00440708" w:rsidP="005470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3E2452A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">
    <w:nsid w:val="0AAA4C31"/>
    <w:multiLevelType w:val="hybridMultilevel"/>
    <w:tmpl w:val="7D92AB34"/>
    <w:lvl w:ilvl="0" w:tplc="64E62822">
      <w:start w:val="1"/>
      <w:numFmt w:val="decimalEnclosedCircle"/>
      <w:pStyle w:val="a"/>
      <w:lvlText w:val="%1"/>
      <w:lvlJc w:val="left"/>
      <w:pPr>
        <w:tabs>
          <w:tab w:val="num" w:pos="477"/>
        </w:tabs>
        <w:ind w:left="420" w:firstLine="0"/>
      </w:pPr>
      <w:rPr>
        <w:rFonts w:eastAsia="宋体" w:hint="eastAsia"/>
        <w:b w:val="0"/>
        <w:i w:val="0"/>
        <w:sz w:val="24"/>
        <w:szCs w:val="24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784"/>
        </w:tabs>
        <w:ind w:left="784" w:hanging="420"/>
      </w:pPr>
      <w:rPr>
        <w:rFonts w:ascii="Wingdings" w:hAnsi="Wingdings" w:hint="default"/>
        <w:b w:val="0"/>
        <w:i w:val="0"/>
        <w:sz w:val="24"/>
        <w:szCs w:val="24"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2">
    <w:nsid w:val="0FAB47CF"/>
    <w:multiLevelType w:val="multilevel"/>
    <w:tmpl w:val="4DEA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C5236A8"/>
    <w:multiLevelType w:val="hybridMultilevel"/>
    <w:tmpl w:val="32A40786"/>
    <w:lvl w:ilvl="0" w:tplc="D4A69316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23CF0487"/>
    <w:multiLevelType w:val="hybridMultilevel"/>
    <w:tmpl w:val="DB8642FC"/>
    <w:lvl w:ilvl="0" w:tplc="EF4483F8">
      <w:start w:val="1"/>
      <w:numFmt w:val="decimal"/>
      <w:pStyle w:val="QB3"/>
      <w:lvlText w:val="3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C550B2"/>
    <w:multiLevelType w:val="multilevel"/>
    <w:tmpl w:val="7910B5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433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A011545"/>
    <w:multiLevelType w:val="hybridMultilevel"/>
    <w:tmpl w:val="33DE5256"/>
    <w:lvl w:ilvl="0" w:tplc="481E3E1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F5376E"/>
    <w:multiLevelType w:val="hybridMultilevel"/>
    <w:tmpl w:val="9C68C962"/>
    <w:lvl w:ilvl="0" w:tplc="3FE6AC84">
      <w:start w:val="1"/>
      <w:numFmt w:val="decimal"/>
      <w:pStyle w:val="QB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E49B0"/>
    <w:multiLevelType w:val="hybridMultilevel"/>
    <w:tmpl w:val="E9C4A24E"/>
    <w:lvl w:ilvl="0" w:tplc="DF7AF6E8">
      <w:start w:val="1"/>
      <w:numFmt w:val="decimalEnclosedCircle"/>
      <w:lvlText w:val="%1"/>
      <w:lvlJc w:val="left"/>
      <w:pPr>
        <w:tabs>
          <w:tab w:val="num" w:pos="477"/>
        </w:tabs>
        <w:ind w:left="420" w:firstLine="0"/>
      </w:pPr>
      <w:rPr>
        <w:rFonts w:eastAsia="宋体" w:hint="eastAsia"/>
        <w:b w:val="0"/>
        <w:i w:val="0"/>
        <w:sz w:val="24"/>
        <w:szCs w:val="24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784"/>
        </w:tabs>
        <w:ind w:left="784" w:hanging="420"/>
      </w:pPr>
      <w:rPr>
        <w:rFonts w:ascii="Wingdings" w:hAnsi="Wingdings" w:hint="default"/>
        <w:b w:val="0"/>
        <w:i w:val="0"/>
        <w:sz w:val="24"/>
        <w:szCs w:val="24"/>
        <w:lang w:val="en-US"/>
      </w:rPr>
    </w:lvl>
    <w:lvl w:ilvl="2" w:tplc="2F30A47C">
      <w:start w:val="1"/>
      <w:numFmt w:val="bullet"/>
      <w:pStyle w:val="a0"/>
      <w:lvlText w:val=""/>
      <w:lvlJc w:val="left"/>
      <w:pPr>
        <w:tabs>
          <w:tab w:val="num" w:pos="1204"/>
        </w:tabs>
        <w:ind w:left="1204" w:hanging="420"/>
      </w:pPr>
      <w:rPr>
        <w:rFonts w:ascii="Wingdings" w:hAnsi="Wingdings" w:hint="default"/>
        <w:b w:val="0"/>
        <w:i w:val="0"/>
        <w:sz w:val="24"/>
        <w:szCs w:val="24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9">
    <w:nsid w:val="43432721"/>
    <w:multiLevelType w:val="hybridMultilevel"/>
    <w:tmpl w:val="DFC048DC"/>
    <w:lvl w:ilvl="0" w:tplc="DD5E1A7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E7107F0"/>
    <w:multiLevelType w:val="multilevel"/>
    <w:tmpl w:val="3DF2CF50"/>
    <w:styleLink w:val="30"/>
    <w:lvl w:ilvl="0">
      <w:numFmt w:val="decimal"/>
      <w:pStyle w:val="QB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F634407"/>
    <w:multiLevelType w:val="hybridMultilevel"/>
    <w:tmpl w:val="85521042"/>
    <w:lvl w:ilvl="0" w:tplc="2F72AB90">
      <w:start w:val="1"/>
      <w:numFmt w:val="decimal"/>
      <w:pStyle w:val="a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4FC21436"/>
    <w:multiLevelType w:val="hybridMultilevel"/>
    <w:tmpl w:val="41EC852E"/>
    <w:lvl w:ilvl="0" w:tplc="B6EE513A">
      <w:start w:val="1"/>
      <w:numFmt w:val="decimal"/>
      <w:pStyle w:val="a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color w:val="auto"/>
      </w:rPr>
    </w:lvl>
    <w:lvl w:ilvl="1" w:tplc="DF7AF6E8">
      <w:start w:val="1"/>
      <w:numFmt w:val="decimalEnclosedCircle"/>
      <w:lvlText w:val="%2"/>
      <w:lvlJc w:val="left"/>
      <w:pPr>
        <w:tabs>
          <w:tab w:val="num" w:pos="897"/>
        </w:tabs>
        <w:ind w:left="840" w:firstLine="0"/>
      </w:pPr>
      <w:rPr>
        <w:rFonts w:eastAsia="宋体" w:hint="eastAsia"/>
        <w:b w:val="0"/>
        <w:i w:val="0"/>
        <w:sz w:val="24"/>
        <w:szCs w:val="24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551A1BE6"/>
    <w:multiLevelType w:val="hybridMultilevel"/>
    <w:tmpl w:val="5BA641D0"/>
    <w:lvl w:ilvl="0" w:tplc="D58876A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5C5C99"/>
    <w:multiLevelType w:val="hybridMultilevel"/>
    <w:tmpl w:val="79AC46E4"/>
    <w:lvl w:ilvl="0" w:tplc="109A3640">
      <w:start w:val="1"/>
      <w:numFmt w:val="decimal"/>
      <w:pStyle w:val="QB4"/>
      <w:lvlText w:val="3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1A7726"/>
    <w:multiLevelType w:val="multilevel"/>
    <w:tmpl w:val="19F2A672"/>
    <w:lvl w:ilvl="0">
      <w:numFmt w:val="decimal"/>
      <w:pStyle w:val="QB0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0F52762"/>
    <w:multiLevelType w:val="hybridMultilevel"/>
    <w:tmpl w:val="32A40786"/>
    <w:lvl w:ilvl="0" w:tplc="D4A69316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>
    <w:nsid w:val="782B6290"/>
    <w:multiLevelType w:val="hybridMultilevel"/>
    <w:tmpl w:val="DFC048DC"/>
    <w:lvl w:ilvl="0" w:tplc="DD5E1A7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3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9"/>
  </w:num>
  <w:num w:numId="16">
    <w:abstractNumId w:val="17"/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5"/>
  </w:num>
  <w:num w:numId="34">
    <w:abstractNumId w:val="3"/>
  </w:num>
  <w:num w:numId="35">
    <w:abstractNumId w:val="16"/>
  </w:num>
  <w:num w:numId="36">
    <w:abstractNumId w:val="11"/>
    <w:lvlOverride w:ilvl="0">
      <w:startOverride w:val="1"/>
    </w:lvlOverride>
  </w:num>
  <w:num w:numId="37">
    <w:abstractNumId w:val="5"/>
  </w:num>
  <w:num w:numId="38">
    <w:abstractNumId w:val="5"/>
  </w:num>
  <w:num w:numId="39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E8"/>
    <w:rsid w:val="000034D8"/>
    <w:rsid w:val="00004920"/>
    <w:rsid w:val="0000738C"/>
    <w:rsid w:val="00007BBB"/>
    <w:rsid w:val="00010E3A"/>
    <w:rsid w:val="000150FA"/>
    <w:rsid w:val="00017C76"/>
    <w:rsid w:val="00017DB9"/>
    <w:rsid w:val="00021EF2"/>
    <w:rsid w:val="0002271B"/>
    <w:rsid w:val="000261F1"/>
    <w:rsid w:val="0002674E"/>
    <w:rsid w:val="000317A8"/>
    <w:rsid w:val="00033323"/>
    <w:rsid w:val="0003477D"/>
    <w:rsid w:val="0003569C"/>
    <w:rsid w:val="00037236"/>
    <w:rsid w:val="0004356D"/>
    <w:rsid w:val="00045C94"/>
    <w:rsid w:val="00045F55"/>
    <w:rsid w:val="00050207"/>
    <w:rsid w:val="00051C7D"/>
    <w:rsid w:val="00051F32"/>
    <w:rsid w:val="00053014"/>
    <w:rsid w:val="00053ED7"/>
    <w:rsid w:val="00061355"/>
    <w:rsid w:val="00071A9A"/>
    <w:rsid w:val="00074205"/>
    <w:rsid w:val="0007521A"/>
    <w:rsid w:val="00075EE2"/>
    <w:rsid w:val="00080B30"/>
    <w:rsid w:val="00081FD0"/>
    <w:rsid w:val="00082DE6"/>
    <w:rsid w:val="00083809"/>
    <w:rsid w:val="00084144"/>
    <w:rsid w:val="00084E01"/>
    <w:rsid w:val="00085B2F"/>
    <w:rsid w:val="00094DAF"/>
    <w:rsid w:val="0009710A"/>
    <w:rsid w:val="000A4E88"/>
    <w:rsid w:val="000B1183"/>
    <w:rsid w:val="000B7505"/>
    <w:rsid w:val="000C18EA"/>
    <w:rsid w:val="000C33BA"/>
    <w:rsid w:val="000C4FEC"/>
    <w:rsid w:val="000D2F0A"/>
    <w:rsid w:val="000D7C08"/>
    <w:rsid w:val="000D7FF1"/>
    <w:rsid w:val="000E0553"/>
    <w:rsid w:val="000E4545"/>
    <w:rsid w:val="000F4647"/>
    <w:rsid w:val="001020B9"/>
    <w:rsid w:val="00103271"/>
    <w:rsid w:val="001039B7"/>
    <w:rsid w:val="00103F37"/>
    <w:rsid w:val="0011225D"/>
    <w:rsid w:val="00116978"/>
    <w:rsid w:val="00123BFE"/>
    <w:rsid w:val="001252D1"/>
    <w:rsid w:val="00125704"/>
    <w:rsid w:val="00126AB4"/>
    <w:rsid w:val="001322FC"/>
    <w:rsid w:val="00133085"/>
    <w:rsid w:val="00133923"/>
    <w:rsid w:val="00133F63"/>
    <w:rsid w:val="001363E6"/>
    <w:rsid w:val="00145553"/>
    <w:rsid w:val="00147B36"/>
    <w:rsid w:val="00151B63"/>
    <w:rsid w:val="00152811"/>
    <w:rsid w:val="00152958"/>
    <w:rsid w:val="0015381C"/>
    <w:rsid w:val="00157750"/>
    <w:rsid w:val="00160685"/>
    <w:rsid w:val="001611DD"/>
    <w:rsid w:val="001617FA"/>
    <w:rsid w:val="0016286A"/>
    <w:rsid w:val="00162B3B"/>
    <w:rsid w:val="00172862"/>
    <w:rsid w:val="00174606"/>
    <w:rsid w:val="00174C44"/>
    <w:rsid w:val="0017686A"/>
    <w:rsid w:val="00185216"/>
    <w:rsid w:val="001856AE"/>
    <w:rsid w:val="001863BC"/>
    <w:rsid w:val="001864CD"/>
    <w:rsid w:val="001871AF"/>
    <w:rsid w:val="0018724D"/>
    <w:rsid w:val="00190A60"/>
    <w:rsid w:val="001927DA"/>
    <w:rsid w:val="0019789E"/>
    <w:rsid w:val="001B0FD7"/>
    <w:rsid w:val="001B1010"/>
    <w:rsid w:val="001B235A"/>
    <w:rsid w:val="001B4013"/>
    <w:rsid w:val="001B75DC"/>
    <w:rsid w:val="001C01DA"/>
    <w:rsid w:val="001C4641"/>
    <w:rsid w:val="001C4CD5"/>
    <w:rsid w:val="001C7EDF"/>
    <w:rsid w:val="001D0114"/>
    <w:rsid w:val="001D4BDD"/>
    <w:rsid w:val="001D5C34"/>
    <w:rsid w:val="001E5F28"/>
    <w:rsid w:val="001F6DDD"/>
    <w:rsid w:val="001F744F"/>
    <w:rsid w:val="001F76D7"/>
    <w:rsid w:val="0020044D"/>
    <w:rsid w:val="00201F0D"/>
    <w:rsid w:val="002105B3"/>
    <w:rsid w:val="0021237F"/>
    <w:rsid w:val="002135A2"/>
    <w:rsid w:val="00213DCB"/>
    <w:rsid w:val="00214C4A"/>
    <w:rsid w:val="00215031"/>
    <w:rsid w:val="002222E3"/>
    <w:rsid w:val="00223B0F"/>
    <w:rsid w:val="0022679A"/>
    <w:rsid w:val="00226E8C"/>
    <w:rsid w:val="00227A0A"/>
    <w:rsid w:val="00231B25"/>
    <w:rsid w:val="00232616"/>
    <w:rsid w:val="002345E7"/>
    <w:rsid w:val="002430E1"/>
    <w:rsid w:val="00250657"/>
    <w:rsid w:val="00250B46"/>
    <w:rsid w:val="00250E28"/>
    <w:rsid w:val="002525C2"/>
    <w:rsid w:val="0025421A"/>
    <w:rsid w:val="00255257"/>
    <w:rsid w:val="002568C9"/>
    <w:rsid w:val="0025705E"/>
    <w:rsid w:val="00271474"/>
    <w:rsid w:val="00274979"/>
    <w:rsid w:val="00276040"/>
    <w:rsid w:val="002763D8"/>
    <w:rsid w:val="00276B51"/>
    <w:rsid w:val="002808AC"/>
    <w:rsid w:val="00281BED"/>
    <w:rsid w:val="00285383"/>
    <w:rsid w:val="002A61C5"/>
    <w:rsid w:val="002B14D4"/>
    <w:rsid w:val="002B1A80"/>
    <w:rsid w:val="002B3018"/>
    <w:rsid w:val="002B59FD"/>
    <w:rsid w:val="002B63B6"/>
    <w:rsid w:val="002C0B34"/>
    <w:rsid w:val="002C2838"/>
    <w:rsid w:val="002C2FEA"/>
    <w:rsid w:val="002C4345"/>
    <w:rsid w:val="002C55C0"/>
    <w:rsid w:val="002C68FF"/>
    <w:rsid w:val="002C6F07"/>
    <w:rsid w:val="002D46D1"/>
    <w:rsid w:val="002E073F"/>
    <w:rsid w:val="002E157B"/>
    <w:rsid w:val="002E6724"/>
    <w:rsid w:val="002E702E"/>
    <w:rsid w:val="002F04C4"/>
    <w:rsid w:val="002F4368"/>
    <w:rsid w:val="002F4FBD"/>
    <w:rsid w:val="002F73E3"/>
    <w:rsid w:val="003006FD"/>
    <w:rsid w:val="0031025A"/>
    <w:rsid w:val="00312F5A"/>
    <w:rsid w:val="0031376A"/>
    <w:rsid w:val="0031405F"/>
    <w:rsid w:val="00315A76"/>
    <w:rsid w:val="00317D1D"/>
    <w:rsid w:val="003219A6"/>
    <w:rsid w:val="0032389E"/>
    <w:rsid w:val="00323A44"/>
    <w:rsid w:val="00323F89"/>
    <w:rsid w:val="00325448"/>
    <w:rsid w:val="00327309"/>
    <w:rsid w:val="00342067"/>
    <w:rsid w:val="00346376"/>
    <w:rsid w:val="003465A2"/>
    <w:rsid w:val="00346F15"/>
    <w:rsid w:val="00347A47"/>
    <w:rsid w:val="00352686"/>
    <w:rsid w:val="00356EF8"/>
    <w:rsid w:val="00360927"/>
    <w:rsid w:val="00361307"/>
    <w:rsid w:val="00361EA7"/>
    <w:rsid w:val="003708ED"/>
    <w:rsid w:val="00372EF8"/>
    <w:rsid w:val="00374310"/>
    <w:rsid w:val="003748D5"/>
    <w:rsid w:val="00380200"/>
    <w:rsid w:val="00380485"/>
    <w:rsid w:val="0039108A"/>
    <w:rsid w:val="003916D2"/>
    <w:rsid w:val="00397097"/>
    <w:rsid w:val="00397DE5"/>
    <w:rsid w:val="003A11E7"/>
    <w:rsid w:val="003A2101"/>
    <w:rsid w:val="003A3CF0"/>
    <w:rsid w:val="003A70EC"/>
    <w:rsid w:val="003B15FB"/>
    <w:rsid w:val="003B1989"/>
    <w:rsid w:val="003B2660"/>
    <w:rsid w:val="003C0148"/>
    <w:rsid w:val="003C03E4"/>
    <w:rsid w:val="003C2733"/>
    <w:rsid w:val="003C51A9"/>
    <w:rsid w:val="003C786E"/>
    <w:rsid w:val="003C7FE6"/>
    <w:rsid w:val="003D5022"/>
    <w:rsid w:val="003E2291"/>
    <w:rsid w:val="003E25AC"/>
    <w:rsid w:val="003E4212"/>
    <w:rsid w:val="003E7030"/>
    <w:rsid w:val="003E72F4"/>
    <w:rsid w:val="003F1F71"/>
    <w:rsid w:val="003F7676"/>
    <w:rsid w:val="003F77DF"/>
    <w:rsid w:val="00405144"/>
    <w:rsid w:val="00407CAE"/>
    <w:rsid w:val="004135CB"/>
    <w:rsid w:val="0041515A"/>
    <w:rsid w:val="00417608"/>
    <w:rsid w:val="00422844"/>
    <w:rsid w:val="00425925"/>
    <w:rsid w:val="00430800"/>
    <w:rsid w:val="00430FF3"/>
    <w:rsid w:val="00431626"/>
    <w:rsid w:val="00432FA6"/>
    <w:rsid w:val="00434941"/>
    <w:rsid w:val="00436BE0"/>
    <w:rsid w:val="00440708"/>
    <w:rsid w:val="00443739"/>
    <w:rsid w:val="00443E55"/>
    <w:rsid w:val="00444C93"/>
    <w:rsid w:val="00453608"/>
    <w:rsid w:val="00453E8D"/>
    <w:rsid w:val="00454BE5"/>
    <w:rsid w:val="00455B66"/>
    <w:rsid w:val="00460770"/>
    <w:rsid w:val="00460997"/>
    <w:rsid w:val="00460B4A"/>
    <w:rsid w:val="0046164C"/>
    <w:rsid w:val="00462E4F"/>
    <w:rsid w:val="00465CC5"/>
    <w:rsid w:val="00472027"/>
    <w:rsid w:val="00473073"/>
    <w:rsid w:val="0047436E"/>
    <w:rsid w:val="004747DD"/>
    <w:rsid w:val="00474F83"/>
    <w:rsid w:val="00476634"/>
    <w:rsid w:val="004807CF"/>
    <w:rsid w:val="0049198C"/>
    <w:rsid w:val="0049301B"/>
    <w:rsid w:val="00494A6B"/>
    <w:rsid w:val="004A0AC7"/>
    <w:rsid w:val="004A1114"/>
    <w:rsid w:val="004A40A5"/>
    <w:rsid w:val="004A55A6"/>
    <w:rsid w:val="004A636B"/>
    <w:rsid w:val="004C0D0B"/>
    <w:rsid w:val="004C1880"/>
    <w:rsid w:val="004C469C"/>
    <w:rsid w:val="004C50A7"/>
    <w:rsid w:val="004C7B7D"/>
    <w:rsid w:val="004D4862"/>
    <w:rsid w:val="004E1920"/>
    <w:rsid w:val="004E3A2F"/>
    <w:rsid w:val="004E5994"/>
    <w:rsid w:val="004F03FD"/>
    <w:rsid w:val="004F6628"/>
    <w:rsid w:val="00502F98"/>
    <w:rsid w:val="00511AE9"/>
    <w:rsid w:val="005136B6"/>
    <w:rsid w:val="00515FBE"/>
    <w:rsid w:val="005173BE"/>
    <w:rsid w:val="00520BEB"/>
    <w:rsid w:val="00525FF3"/>
    <w:rsid w:val="005400C4"/>
    <w:rsid w:val="00542207"/>
    <w:rsid w:val="00542312"/>
    <w:rsid w:val="00543164"/>
    <w:rsid w:val="00545951"/>
    <w:rsid w:val="00547016"/>
    <w:rsid w:val="005476B1"/>
    <w:rsid w:val="005634E2"/>
    <w:rsid w:val="00565FF4"/>
    <w:rsid w:val="0057325C"/>
    <w:rsid w:val="00573598"/>
    <w:rsid w:val="00584272"/>
    <w:rsid w:val="005943F1"/>
    <w:rsid w:val="00594E54"/>
    <w:rsid w:val="00594FF7"/>
    <w:rsid w:val="005A0E79"/>
    <w:rsid w:val="005A1CED"/>
    <w:rsid w:val="005B0529"/>
    <w:rsid w:val="005B3DE6"/>
    <w:rsid w:val="005B5B2C"/>
    <w:rsid w:val="005B71CE"/>
    <w:rsid w:val="005C1730"/>
    <w:rsid w:val="005C2067"/>
    <w:rsid w:val="005C396C"/>
    <w:rsid w:val="005D1305"/>
    <w:rsid w:val="005D1463"/>
    <w:rsid w:val="005D196E"/>
    <w:rsid w:val="005D2E06"/>
    <w:rsid w:val="005D3F38"/>
    <w:rsid w:val="005D489C"/>
    <w:rsid w:val="005D65A9"/>
    <w:rsid w:val="005E2068"/>
    <w:rsid w:val="005E3C3B"/>
    <w:rsid w:val="005F0D76"/>
    <w:rsid w:val="005F16E6"/>
    <w:rsid w:val="005F1B88"/>
    <w:rsid w:val="005F2070"/>
    <w:rsid w:val="005F40CC"/>
    <w:rsid w:val="005F7686"/>
    <w:rsid w:val="0060326C"/>
    <w:rsid w:val="0060626D"/>
    <w:rsid w:val="006117BB"/>
    <w:rsid w:val="00614C63"/>
    <w:rsid w:val="00616159"/>
    <w:rsid w:val="00623AF1"/>
    <w:rsid w:val="00624C83"/>
    <w:rsid w:val="006315B8"/>
    <w:rsid w:val="00632962"/>
    <w:rsid w:val="00633318"/>
    <w:rsid w:val="0063470A"/>
    <w:rsid w:val="0063471C"/>
    <w:rsid w:val="00634F06"/>
    <w:rsid w:val="00635C8B"/>
    <w:rsid w:val="00637147"/>
    <w:rsid w:val="00643C45"/>
    <w:rsid w:val="00643D0C"/>
    <w:rsid w:val="00647BD6"/>
    <w:rsid w:val="006507F6"/>
    <w:rsid w:val="00651E78"/>
    <w:rsid w:val="006573C2"/>
    <w:rsid w:val="0066014E"/>
    <w:rsid w:val="00660700"/>
    <w:rsid w:val="006628AE"/>
    <w:rsid w:val="00667073"/>
    <w:rsid w:val="00667E0A"/>
    <w:rsid w:val="00674ED8"/>
    <w:rsid w:val="006812A6"/>
    <w:rsid w:val="0068417E"/>
    <w:rsid w:val="006857BF"/>
    <w:rsid w:val="00686070"/>
    <w:rsid w:val="00687A3A"/>
    <w:rsid w:val="00690260"/>
    <w:rsid w:val="00691552"/>
    <w:rsid w:val="00695754"/>
    <w:rsid w:val="006A68EE"/>
    <w:rsid w:val="006A7F77"/>
    <w:rsid w:val="006B17B7"/>
    <w:rsid w:val="006B1E98"/>
    <w:rsid w:val="006B3F86"/>
    <w:rsid w:val="006B4A0A"/>
    <w:rsid w:val="006C4D29"/>
    <w:rsid w:val="006C7963"/>
    <w:rsid w:val="006D277E"/>
    <w:rsid w:val="006D72BB"/>
    <w:rsid w:val="006E17EE"/>
    <w:rsid w:val="006E23B9"/>
    <w:rsid w:val="006E2B6C"/>
    <w:rsid w:val="006E6C0F"/>
    <w:rsid w:val="006F0ECB"/>
    <w:rsid w:val="006F6FEE"/>
    <w:rsid w:val="006F7AD0"/>
    <w:rsid w:val="00701BD6"/>
    <w:rsid w:val="0070292F"/>
    <w:rsid w:val="007035B5"/>
    <w:rsid w:val="00706962"/>
    <w:rsid w:val="00707C90"/>
    <w:rsid w:val="00712DA9"/>
    <w:rsid w:val="0071545F"/>
    <w:rsid w:val="007167D2"/>
    <w:rsid w:val="00717845"/>
    <w:rsid w:val="007217A5"/>
    <w:rsid w:val="00723414"/>
    <w:rsid w:val="00725A51"/>
    <w:rsid w:val="00727225"/>
    <w:rsid w:val="00730377"/>
    <w:rsid w:val="0073321D"/>
    <w:rsid w:val="00735D05"/>
    <w:rsid w:val="00741D08"/>
    <w:rsid w:val="007421EA"/>
    <w:rsid w:val="00750640"/>
    <w:rsid w:val="00750DEA"/>
    <w:rsid w:val="007543B4"/>
    <w:rsid w:val="007555B1"/>
    <w:rsid w:val="00755BD7"/>
    <w:rsid w:val="00756DD9"/>
    <w:rsid w:val="0075702D"/>
    <w:rsid w:val="00761E3B"/>
    <w:rsid w:val="007630D9"/>
    <w:rsid w:val="007676B3"/>
    <w:rsid w:val="007736E7"/>
    <w:rsid w:val="00775FD1"/>
    <w:rsid w:val="007769F4"/>
    <w:rsid w:val="007810E0"/>
    <w:rsid w:val="00781929"/>
    <w:rsid w:val="0078365A"/>
    <w:rsid w:val="00784D1F"/>
    <w:rsid w:val="007A6873"/>
    <w:rsid w:val="007A6B5E"/>
    <w:rsid w:val="007A7731"/>
    <w:rsid w:val="007B47EB"/>
    <w:rsid w:val="007B5499"/>
    <w:rsid w:val="007B6842"/>
    <w:rsid w:val="007C0323"/>
    <w:rsid w:val="007D0364"/>
    <w:rsid w:val="007D12C0"/>
    <w:rsid w:val="007D1C2A"/>
    <w:rsid w:val="007D3D98"/>
    <w:rsid w:val="007D4724"/>
    <w:rsid w:val="007D7262"/>
    <w:rsid w:val="007D747C"/>
    <w:rsid w:val="007E7498"/>
    <w:rsid w:val="007F1987"/>
    <w:rsid w:val="00801E5A"/>
    <w:rsid w:val="00804561"/>
    <w:rsid w:val="00813B1D"/>
    <w:rsid w:val="0081450B"/>
    <w:rsid w:val="00814ECD"/>
    <w:rsid w:val="00817D04"/>
    <w:rsid w:val="008204C4"/>
    <w:rsid w:val="0082190B"/>
    <w:rsid w:val="008224B5"/>
    <w:rsid w:val="0082356F"/>
    <w:rsid w:val="00824B52"/>
    <w:rsid w:val="00826F5D"/>
    <w:rsid w:val="00831640"/>
    <w:rsid w:val="008358A2"/>
    <w:rsid w:val="00835B30"/>
    <w:rsid w:val="00837C1A"/>
    <w:rsid w:val="00837ED8"/>
    <w:rsid w:val="0084185A"/>
    <w:rsid w:val="00847286"/>
    <w:rsid w:val="00847654"/>
    <w:rsid w:val="0084795A"/>
    <w:rsid w:val="0085114C"/>
    <w:rsid w:val="00855F4D"/>
    <w:rsid w:val="008573FF"/>
    <w:rsid w:val="00864142"/>
    <w:rsid w:val="008654FB"/>
    <w:rsid w:val="008660B7"/>
    <w:rsid w:val="00866790"/>
    <w:rsid w:val="0086695A"/>
    <w:rsid w:val="00867194"/>
    <w:rsid w:val="00867CE4"/>
    <w:rsid w:val="00872E4C"/>
    <w:rsid w:val="00875414"/>
    <w:rsid w:val="008754BD"/>
    <w:rsid w:val="008758FB"/>
    <w:rsid w:val="00882868"/>
    <w:rsid w:val="00882905"/>
    <w:rsid w:val="00885E6A"/>
    <w:rsid w:val="00892272"/>
    <w:rsid w:val="00892A3A"/>
    <w:rsid w:val="008954B2"/>
    <w:rsid w:val="008A15D3"/>
    <w:rsid w:val="008A1D7F"/>
    <w:rsid w:val="008A435B"/>
    <w:rsid w:val="008B1FB9"/>
    <w:rsid w:val="008B25C9"/>
    <w:rsid w:val="008B7A60"/>
    <w:rsid w:val="008C30F0"/>
    <w:rsid w:val="008C3376"/>
    <w:rsid w:val="008C62AB"/>
    <w:rsid w:val="008C6BFF"/>
    <w:rsid w:val="008E4855"/>
    <w:rsid w:val="008E50B9"/>
    <w:rsid w:val="008F0D22"/>
    <w:rsid w:val="008F3B39"/>
    <w:rsid w:val="008F3CD5"/>
    <w:rsid w:val="008F3DD3"/>
    <w:rsid w:val="008F5A8C"/>
    <w:rsid w:val="00900F24"/>
    <w:rsid w:val="0090136F"/>
    <w:rsid w:val="009023F6"/>
    <w:rsid w:val="0090472E"/>
    <w:rsid w:val="0090636F"/>
    <w:rsid w:val="00911CA8"/>
    <w:rsid w:val="009156B6"/>
    <w:rsid w:val="00917267"/>
    <w:rsid w:val="009257B2"/>
    <w:rsid w:val="00933135"/>
    <w:rsid w:val="0093558B"/>
    <w:rsid w:val="0093734E"/>
    <w:rsid w:val="00937F1E"/>
    <w:rsid w:val="00940216"/>
    <w:rsid w:val="009433D6"/>
    <w:rsid w:val="00946E89"/>
    <w:rsid w:val="0095266E"/>
    <w:rsid w:val="00953A1B"/>
    <w:rsid w:val="0095487F"/>
    <w:rsid w:val="00955CFB"/>
    <w:rsid w:val="0095760A"/>
    <w:rsid w:val="0096445D"/>
    <w:rsid w:val="00970061"/>
    <w:rsid w:val="0097437B"/>
    <w:rsid w:val="009743F9"/>
    <w:rsid w:val="00984197"/>
    <w:rsid w:val="00984E04"/>
    <w:rsid w:val="00985151"/>
    <w:rsid w:val="009921E1"/>
    <w:rsid w:val="0099719B"/>
    <w:rsid w:val="009971CA"/>
    <w:rsid w:val="009972E1"/>
    <w:rsid w:val="009976F3"/>
    <w:rsid w:val="009A1AA4"/>
    <w:rsid w:val="009A37D5"/>
    <w:rsid w:val="009A383C"/>
    <w:rsid w:val="009A6EF6"/>
    <w:rsid w:val="009A7DBA"/>
    <w:rsid w:val="009B00B4"/>
    <w:rsid w:val="009B2E36"/>
    <w:rsid w:val="009B303C"/>
    <w:rsid w:val="009B7C5D"/>
    <w:rsid w:val="009B7E63"/>
    <w:rsid w:val="009C063C"/>
    <w:rsid w:val="009C181A"/>
    <w:rsid w:val="009C518E"/>
    <w:rsid w:val="009D114C"/>
    <w:rsid w:val="009D4B77"/>
    <w:rsid w:val="009D5280"/>
    <w:rsid w:val="009D5E78"/>
    <w:rsid w:val="009E0D7E"/>
    <w:rsid w:val="009E23A3"/>
    <w:rsid w:val="009E2E2E"/>
    <w:rsid w:val="009E3DA7"/>
    <w:rsid w:val="009F09AD"/>
    <w:rsid w:val="009F22B8"/>
    <w:rsid w:val="009F603B"/>
    <w:rsid w:val="00A01D5D"/>
    <w:rsid w:val="00A07152"/>
    <w:rsid w:val="00A14536"/>
    <w:rsid w:val="00A14ACD"/>
    <w:rsid w:val="00A16E4A"/>
    <w:rsid w:val="00A24150"/>
    <w:rsid w:val="00A24906"/>
    <w:rsid w:val="00A31FF8"/>
    <w:rsid w:val="00A33504"/>
    <w:rsid w:val="00A33E23"/>
    <w:rsid w:val="00A348A7"/>
    <w:rsid w:val="00A363B9"/>
    <w:rsid w:val="00A37A47"/>
    <w:rsid w:val="00A415BB"/>
    <w:rsid w:val="00A42886"/>
    <w:rsid w:val="00A47351"/>
    <w:rsid w:val="00A47443"/>
    <w:rsid w:val="00A5182D"/>
    <w:rsid w:val="00A5393C"/>
    <w:rsid w:val="00A55F94"/>
    <w:rsid w:val="00A57636"/>
    <w:rsid w:val="00A607AC"/>
    <w:rsid w:val="00A60EB0"/>
    <w:rsid w:val="00A64B3B"/>
    <w:rsid w:val="00A67640"/>
    <w:rsid w:val="00A67900"/>
    <w:rsid w:val="00A70227"/>
    <w:rsid w:val="00A710F6"/>
    <w:rsid w:val="00A739C2"/>
    <w:rsid w:val="00A762D3"/>
    <w:rsid w:val="00A80C79"/>
    <w:rsid w:val="00A90DC3"/>
    <w:rsid w:val="00A9422D"/>
    <w:rsid w:val="00A94246"/>
    <w:rsid w:val="00A96D32"/>
    <w:rsid w:val="00AA0841"/>
    <w:rsid w:val="00AA17F5"/>
    <w:rsid w:val="00AA51BA"/>
    <w:rsid w:val="00AA5FE2"/>
    <w:rsid w:val="00AA7B31"/>
    <w:rsid w:val="00AA7CA2"/>
    <w:rsid w:val="00AA7F45"/>
    <w:rsid w:val="00AB1E5D"/>
    <w:rsid w:val="00AB2E09"/>
    <w:rsid w:val="00AB59FB"/>
    <w:rsid w:val="00AC00FE"/>
    <w:rsid w:val="00AC4C14"/>
    <w:rsid w:val="00AC773C"/>
    <w:rsid w:val="00AD3BAA"/>
    <w:rsid w:val="00AD5A04"/>
    <w:rsid w:val="00AE7C76"/>
    <w:rsid w:val="00AF027D"/>
    <w:rsid w:val="00AF48E8"/>
    <w:rsid w:val="00AF63C8"/>
    <w:rsid w:val="00B002B9"/>
    <w:rsid w:val="00B024DE"/>
    <w:rsid w:val="00B04666"/>
    <w:rsid w:val="00B06A51"/>
    <w:rsid w:val="00B077BB"/>
    <w:rsid w:val="00B11D78"/>
    <w:rsid w:val="00B12529"/>
    <w:rsid w:val="00B14997"/>
    <w:rsid w:val="00B3002B"/>
    <w:rsid w:val="00B31D63"/>
    <w:rsid w:val="00B34EF2"/>
    <w:rsid w:val="00B465D0"/>
    <w:rsid w:val="00B46E00"/>
    <w:rsid w:val="00B516BC"/>
    <w:rsid w:val="00B563C1"/>
    <w:rsid w:val="00B60787"/>
    <w:rsid w:val="00B66B8F"/>
    <w:rsid w:val="00B67EDC"/>
    <w:rsid w:val="00B718C5"/>
    <w:rsid w:val="00B75B3F"/>
    <w:rsid w:val="00B76AD9"/>
    <w:rsid w:val="00B7722C"/>
    <w:rsid w:val="00B815BE"/>
    <w:rsid w:val="00B826E2"/>
    <w:rsid w:val="00B8474D"/>
    <w:rsid w:val="00B90824"/>
    <w:rsid w:val="00B97171"/>
    <w:rsid w:val="00BA0A58"/>
    <w:rsid w:val="00BA0C15"/>
    <w:rsid w:val="00BA13BC"/>
    <w:rsid w:val="00BA5035"/>
    <w:rsid w:val="00BA70E4"/>
    <w:rsid w:val="00BA786F"/>
    <w:rsid w:val="00BB7EB2"/>
    <w:rsid w:val="00BC2562"/>
    <w:rsid w:val="00BC3A13"/>
    <w:rsid w:val="00BC75BA"/>
    <w:rsid w:val="00BD62F1"/>
    <w:rsid w:val="00BD7E45"/>
    <w:rsid w:val="00BE04F6"/>
    <w:rsid w:val="00BE15B1"/>
    <w:rsid w:val="00BE4423"/>
    <w:rsid w:val="00BF0223"/>
    <w:rsid w:val="00BF21B1"/>
    <w:rsid w:val="00BF252E"/>
    <w:rsid w:val="00BF27D2"/>
    <w:rsid w:val="00BF2BC5"/>
    <w:rsid w:val="00BF3335"/>
    <w:rsid w:val="00BF584B"/>
    <w:rsid w:val="00BF7935"/>
    <w:rsid w:val="00BF7AD1"/>
    <w:rsid w:val="00C00CE8"/>
    <w:rsid w:val="00C00EF2"/>
    <w:rsid w:val="00C017F1"/>
    <w:rsid w:val="00C031F5"/>
    <w:rsid w:val="00C050DB"/>
    <w:rsid w:val="00C1054D"/>
    <w:rsid w:val="00C10885"/>
    <w:rsid w:val="00C13688"/>
    <w:rsid w:val="00C13D5A"/>
    <w:rsid w:val="00C24F02"/>
    <w:rsid w:val="00C27233"/>
    <w:rsid w:val="00C403E5"/>
    <w:rsid w:val="00C40870"/>
    <w:rsid w:val="00C415D6"/>
    <w:rsid w:val="00C44C53"/>
    <w:rsid w:val="00C53E7C"/>
    <w:rsid w:val="00C65857"/>
    <w:rsid w:val="00C70088"/>
    <w:rsid w:val="00C72142"/>
    <w:rsid w:val="00C76361"/>
    <w:rsid w:val="00C8169D"/>
    <w:rsid w:val="00C81E95"/>
    <w:rsid w:val="00C82AAD"/>
    <w:rsid w:val="00C83099"/>
    <w:rsid w:val="00C92395"/>
    <w:rsid w:val="00C929B0"/>
    <w:rsid w:val="00C96624"/>
    <w:rsid w:val="00C968D2"/>
    <w:rsid w:val="00CA2D13"/>
    <w:rsid w:val="00CA6C00"/>
    <w:rsid w:val="00CA77C2"/>
    <w:rsid w:val="00CA7C0A"/>
    <w:rsid w:val="00CB0FB2"/>
    <w:rsid w:val="00CB1B62"/>
    <w:rsid w:val="00CB2BE8"/>
    <w:rsid w:val="00CB2E1A"/>
    <w:rsid w:val="00CB36C9"/>
    <w:rsid w:val="00CB3E19"/>
    <w:rsid w:val="00CB64A5"/>
    <w:rsid w:val="00CC225D"/>
    <w:rsid w:val="00CC2C3E"/>
    <w:rsid w:val="00CC314B"/>
    <w:rsid w:val="00CC6B8B"/>
    <w:rsid w:val="00CC745B"/>
    <w:rsid w:val="00CD4C7B"/>
    <w:rsid w:val="00CD69D0"/>
    <w:rsid w:val="00CD6D1C"/>
    <w:rsid w:val="00CD79C8"/>
    <w:rsid w:val="00CE3EAB"/>
    <w:rsid w:val="00CE46FB"/>
    <w:rsid w:val="00CE6B36"/>
    <w:rsid w:val="00CF55CA"/>
    <w:rsid w:val="00CF6B9A"/>
    <w:rsid w:val="00D051CD"/>
    <w:rsid w:val="00D07071"/>
    <w:rsid w:val="00D075B6"/>
    <w:rsid w:val="00D15D6D"/>
    <w:rsid w:val="00D17CF8"/>
    <w:rsid w:val="00D20B03"/>
    <w:rsid w:val="00D23D3D"/>
    <w:rsid w:val="00D24C51"/>
    <w:rsid w:val="00D25F6D"/>
    <w:rsid w:val="00D30192"/>
    <w:rsid w:val="00D305BF"/>
    <w:rsid w:val="00D3647F"/>
    <w:rsid w:val="00D37FC9"/>
    <w:rsid w:val="00D411E0"/>
    <w:rsid w:val="00D43E8E"/>
    <w:rsid w:val="00D44854"/>
    <w:rsid w:val="00D47A1D"/>
    <w:rsid w:val="00D51532"/>
    <w:rsid w:val="00D5597D"/>
    <w:rsid w:val="00D55FDA"/>
    <w:rsid w:val="00D64519"/>
    <w:rsid w:val="00D71A5D"/>
    <w:rsid w:val="00D7786C"/>
    <w:rsid w:val="00D80DD0"/>
    <w:rsid w:val="00D82E84"/>
    <w:rsid w:val="00D90045"/>
    <w:rsid w:val="00D9152D"/>
    <w:rsid w:val="00D91CFB"/>
    <w:rsid w:val="00D94052"/>
    <w:rsid w:val="00D95A63"/>
    <w:rsid w:val="00D96D16"/>
    <w:rsid w:val="00DA1D01"/>
    <w:rsid w:val="00DA2394"/>
    <w:rsid w:val="00DA7616"/>
    <w:rsid w:val="00DB05F7"/>
    <w:rsid w:val="00DB3833"/>
    <w:rsid w:val="00DB46E1"/>
    <w:rsid w:val="00DB71DE"/>
    <w:rsid w:val="00DC3125"/>
    <w:rsid w:val="00DC582E"/>
    <w:rsid w:val="00DC6635"/>
    <w:rsid w:val="00DC7AC4"/>
    <w:rsid w:val="00DD24FA"/>
    <w:rsid w:val="00DD4B13"/>
    <w:rsid w:val="00DD77D1"/>
    <w:rsid w:val="00DE3767"/>
    <w:rsid w:val="00DE699A"/>
    <w:rsid w:val="00DF0F30"/>
    <w:rsid w:val="00DF29FA"/>
    <w:rsid w:val="00DF5D17"/>
    <w:rsid w:val="00E0247B"/>
    <w:rsid w:val="00E04BFC"/>
    <w:rsid w:val="00E11F49"/>
    <w:rsid w:val="00E1248E"/>
    <w:rsid w:val="00E155AA"/>
    <w:rsid w:val="00E161C7"/>
    <w:rsid w:val="00E23ED1"/>
    <w:rsid w:val="00E2577D"/>
    <w:rsid w:val="00E30C95"/>
    <w:rsid w:val="00E4003A"/>
    <w:rsid w:val="00E45B9E"/>
    <w:rsid w:val="00E46148"/>
    <w:rsid w:val="00E46C16"/>
    <w:rsid w:val="00E50831"/>
    <w:rsid w:val="00E51A91"/>
    <w:rsid w:val="00E56F24"/>
    <w:rsid w:val="00E6149E"/>
    <w:rsid w:val="00E675F2"/>
    <w:rsid w:val="00E70EE1"/>
    <w:rsid w:val="00E71190"/>
    <w:rsid w:val="00E71F21"/>
    <w:rsid w:val="00E7795A"/>
    <w:rsid w:val="00E82432"/>
    <w:rsid w:val="00E83708"/>
    <w:rsid w:val="00E83774"/>
    <w:rsid w:val="00E84852"/>
    <w:rsid w:val="00E84F30"/>
    <w:rsid w:val="00E855E0"/>
    <w:rsid w:val="00E96CDD"/>
    <w:rsid w:val="00E974E8"/>
    <w:rsid w:val="00EA0CEA"/>
    <w:rsid w:val="00EA2CE8"/>
    <w:rsid w:val="00EA2F3B"/>
    <w:rsid w:val="00EB1CD2"/>
    <w:rsid w:val="00EB2B25"/>
    <w:rsid w:val="00EB4229"/>
    <w:rsid w:val="00EC1D30"/>
    <w:rsid w:val="00EC35F7"/>
    <w:rsid w:val="00EC3C90"/>
    <w:rsid w:val="00EC502B"/>
    <w:rsid w:val="00EC5FE2"/>
    <w:rsid w:val="00EC6FF3"/>
    <w:rsid w:val="00ED1B92"/>
    <w:rsid w:val="00ED2B7E"/>
    <w:rsid w:val="00ED336E"/>
    <w:rsid w:val="00ED5E94"/>
    <w:rsid w:val="00EE1EBC"/>
    <w:rsid w:val="00EE5E44"/>
    <w:rsid w:val="00EF0F62"/>
    <w:rsid w:val="00EF313E"/>
    <w:rsid w:val="00EF3AD2"/>
    <w:rsid w:val="00F0007A"/>
    <w:rsid w:val="00F01580"/>
    <w:rsid w:val="00F0621A"/>
    <w:rsid w:val="00F076BC"/>
    <w:rsid w:val="00F10CCE"/>
    <w:rsid w:val="00F11401"/>
    <w:rsid w:val="00F115D9"/>
    <w:rsid w:val="00F25FD1"/>
    <w:rsid w:val="00F279A2"/>
    <w:rsid w:val="00F31EAB"/>
    <w:rsid w:val="00F34A0D"/>
    <w:rsid w:val="00F40DB3"/>
    <w:rsid w:val="00F43DF4"/>
    <w:rsid w:val="00F44C9A"/>
    <w:rsid w:val="00F458FA"/>
    <w:rsid w:val="00F54030"/>
    <w:rsid w:val="00F71270"/>
    <w:rsid w:val="00F72D1B"/>
    <w:rsid w:val="00F803C5"/>
    <w:rsid w:val="00F80609"/>
    <w:rsid w:val="00F80FD9"/>
    <w:rsid w:val="00F82609"/>
    <w:rsid w:val="00F83924"/>
    <w:rsid w:val="00F9746B"/>
    <w:rsid w:val="00F974F9"/>
    <w:rsid w:val="00FA1037"/>
    <w:rsid w:val="00FA5ABF"/>
    <w:rsid w:val="00FB059C"/>
    <w:rsid w:val="00FB13FC"/>
    <w:rsid w:val="00FB2A62"/>
    <w:rsid w:val="00FB47DF"/>
    <w:rsid w:val="00FB4E9C"/>
    <w:rsid w:val="00FB538D"/>
    <w:rsid w:val="00FC2D4C"/>
    <w:rsid w:val="00FC5CA6"/>
    <w:rsid w:val="00FC7999"/>
    <w:rsid w:val="00FD514E"/>
    <w:rsid w:val="00FD6F95"/>
    <w:rsid w:val="00FF266D"/>
    <w:rsid w:val="00FF3B1B"/>
    <w:rsid w:val="00FF4101"/>
    <w:rsid w:val="00F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3795A"/>
  <w15:docId w15:val="{9D385DE2-C8D8-4333-AF93-22E420D1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 w:qFormat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semiHidden/>
    <w:qFormat/>
    <w:rsid w:val="006E23B9"/>
    <w:pPr>
      <w:widowControl w:val="0"/>
      <w:spacing w:line="360" w:lineRule="auto"/>
      <w:jc w:val="both"/>
    </w:pPr>
    <w:rPr>
      <w:kern w:val="2"/>
      <w:sz w:val="21"/>
      <w:szCs w:val="21"/>
    </w:rPr>
  </w:style>
  <w:style w:type="paragraph" w:styleId="1">
    <w:name w:val="heading 1"/>
    <w:aliases w:val="一级标题,PIM 1,H1,h1,正文一级标题,1,Huvudrubrik,app heading 1,app heading 11,app heading 12,app heading 111,app heading 13,prop,Heading 11,II+,I,H11,H12,H13,H14,H15,H16,H17,H18,H111,H121,H131,H141,H151,H161,H171,H19,H112,H122,H132,H142,H152,H162,H172,H181,1."/>
    <w:basedOn w:val="a3"/>
    <w:next w:val="a3"/>
    <w:link w:val="1Char"/>
    <w:qFormat/>
    <w:locked/>
    <w:rsid w:val="00F0621A"/>
    <w:pPr>
      <w:keepNext/>
      <w:keepLines/>
      <w:numPr>
        <w:numId w:val="1"/>
      </w:numPr>
      <w:adjustRightInd w:val="0"/>
      <w:spacing w:beforeLines="50" w:before="163" w:afterLines="50" w:after="163"/>
      <w:ind w:left="0" w:firstLine="0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aliases w:val="二级标题"/>
    <w:basedOn w:val="a3"/>
    <w:next w:val="a3"/>
    <w:link w:val="2Char"/>
    <w:unhideWhenUsed/>
    <w:qFormat/>
    <w:locked/>
    <w:rsid w:val="00F0621A"/>
    <w:pPr>
      <w:keepNext/>
      <w:keepLines/>
      <w:numPr>
        <w:ilvl w:val="1"/>
        <w:numId w:val="1"/>
      </w:numPr>
      <w:adjustRightInd w:val="0"/>
      <w:spacing w:beforeLines="50" w:before="163" w:afterLines="50" w:after="163"/>
      <w:outlineLvl w:val="1"/>
    </w:pPr>
    <w:rPr>
      <w:rFonts w:ascii="Times New Roman" w:eastAsia="黑体" w:hAnsi="Times New Roman"/>
      <w:b/>
      <w:bCs/>
      <w:sz w:val="32"/>
      <w:szCs w:val="32"/>
    </w:rPr>
  </w:style>
  <w:style w:type="paragraph" w:styleId="3">
    <w:name w:val="heading 3"/>
    <w:aliases w:val="三级标题,Heading 3 Char2,Heading 3 Char Char1,Heading 3 Char1 Char Char,Heading 3 Char Char Char Char,Heading 3 Char1 Char1,Heading 3 Char Char Char1,Heading 3 Char,Heading 3 Char1 Char,Heading 3 Char Char Char,Heading 3 Char1,Heading 3 Char Char,h3,H3"/>
    <w:basedOn w:val="a3"/>
    <w:next w:val="a3"/>
    <w:link w:val="3Char"/>
    <w:unhideWhenUsed/>
    <w:qFormat/>
    <w:locked/>
    <w:rsid w:val="00F0621A"/>
    <w:pPr>
      <w:keepNext/>
      <w:keepLines/>
      <w:numPr>
        <w:ilvl w:val="2"/>
        <w:numId w:val="1"/>
      </w:numPr>
      <w:spacing w:beforeLines="50" w:before="163" w:afterLines="50" w:after="163"/>
      <w:outlineLvl w:val="2"/>
    </w:pPr>
    <w:rPr>
      <w:rFonts w:ascii="Times New Roman" w:eastAsia="黑体" w:hAnsi="Times New Roman"/>
      <w:b/>
      <w:bCs/>
      <w:sz w:val="30"/>
      <w:szCs w:val="32"/>
    </w:rPr>
  </w:style>
  <w:style w:type="paragraph" w:styleId="4">
    <w:name w:val="heading 4"/>
    <w:aliases w:val="四级标题,PIM 4,H4,h4,正文四级标题,bullet,bl,bb,4,4heading,Table and Figures,Level 2 - a,Level 2 - (a),H41,H42,H43,H44,H45,H46,H47,H48,H49,H410,H411,H421,H431,H441,H451,H461,H471,H481,H491,H4101,H412,H422,H432,H442,H452,H462,H472,H482,H492,H4102,H4111,H4211"/>
    <w:basedOn w:val="a3"/>
    <w:next w:val="a3"/>
    <w:link w:val="4Char"/>
    <w:unhideWhenUsed/>
    <w:qFormat/>
    <w:locked/>
    <w:rsid w:val="00F0621A"/>
    <w:pPr>
      <w:keepNext/>
      <w:keepLines/>
      <w:numPr>
        <w:ilvl w:val="3"/>
        <w:numId w:val="1"/>
      </w:numPr>
      <w:spacing w:beforeLines="50" w:before="163" w:afterLines="50" w:after="163"/>
      <w:ind w:left="0" w:firstLine="0"/>
      <w:outlineLvl w:val="3"/>
    </w:pPr>
    <w:rPr>
      <w:rFonts w:ascii="Times New Roman" w:eastAsia="黑体" w:hAnsi="Times New Roman"/>
      <w:b/>
      <w:bCs/>
      <w:sz w:val="30"/>
      <w:szCs w:val="28"/>
    </w:rPr>
  </w:style>
  <w:style w:type="paragraph" w:styleId="5">
    <w:name w:val="heading 5"/>
    <w:aliases w:val="五级标题,正文五级标题,dash,ds,dd,h5,H5,口,口1,口2,heading 5,Level 3 - i,标题 5(ALT+5),PIM 5,l5+toc5,Numbered Sub-list,Roman list,一,ITT t5,PA Pico Section,H5-Heading 5,l5,heading5,Second Subheading,dash1,ds1,dd1,dash2,ds2,dd2,dash3,ds3,dd3,dash4,ds4,dd4,dash5,ds5"/>
    <w:basedOn w:val="a3"/>
    <w:next w:val="a3"/>
    <w:link w:val="5Char"/>
    <w:unhideWhenUsed/>
    <w:qFormat/>
    <w:locked/>
    <w:rsid w:val="00F062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黑体" w:hAnsi="Times New Roman"/>
      <w:b/>
      <w:bCs/>
      <w:sz w:val="28"/>
      <w:szCs w:val="28"/>
    </w:rPr>
  </w:style>
  <w:style w:type="paragraph" w:styleId="6">
    <w:name w:val="heading 6"/>
    <w:aliases w:val="六级标题,正文六级标题,Bullet (Single Lines),BOD 4,Legal Level 1.,H6,标题 6(ALT+6),PIM 6,L6,Bullet list,h6,heading 6,Heading6,Third Subheading,6,h61,h62,heading 61,第五层条,l6,hsm,submodule heading,1.1.1.1.1.1,标题七3,DO NOT USE_h6,Figure label,cnp,list 6"/>
    <w:basedOn w:val="a3"/>
    <w:next w:val="a3"/>
    <w:link w:val="6Char"/>
    <w:unhideWhenUsed/>
    <w:qFormat/>
    <w:locked/>
    <w:rsid w:val="00F062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eastAsia="黑体" w:hAnsi="Times New Roman"/>
      <w:b/>
      <w:bCs/>
      <w:sz w:val="28"/>
      <w:szCs w:val="24"/>
    </w:rPr>
  </w:style>
  <w:style w:type="paragraph" w:styleId="7">
    <w:name w:val="heading 7"/>
    <w:aliases w:val="L7,PIM 7,H TIMES1,1.1.1.1.1.1.1标题 7,letter list,Legal Level 1.1.,不用,表名,sdf,H7,条 5,h7,st,SDL title,（1）,Level 1.1,1.标题 6,PIM 71,H71,PIM 72,H72,PIM 73,PIM 74,PIM 75,H73,PIM 711,H711,PIM 721,H721,PIM 731,PIM 741,PIM 76,H74,PIM 712,H712,PIM 722,H722,•H7"/>
    <w:basedOn w:val="a3"/>
    <w:next w:val="a3"/>
    <w:link w:val="7Char"/>
    <w:locked/>
    <w:rsid w:val="0087541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注意框体,Legal Level 1.1.1.,h8,不用8,图名,标题6,H8,tt1,（A）,H81,H82,H83,H811,H821,H84,H812,H822,H85,H813,H823,正文八级标题,heading 8,tt2,tt11,Figure1,heading 81,tt3,tt12,Figure2,heading 82,tt4,tt13,Figure3,heading 83,tt5,tt14,Figure4,heading 84,tt6,tt15,Figure5,附录"/>
    <w:basedOn w:val="a3"/>
    <w:next w:val="a3"/>
    <w:link w:val="8Char"/>
    <w:locked/>
    <w:rsid w:val="0087541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aliases w:val="PIM 9,Figure,Legal Level 1.1.1.1.,huh,Appendix,h9,不用9,未用,tt,table title,标题 45,Figure Heading,FH,ft,ft1,table,table left,tl,HF,figures,9,H9,PIM 91,H91,PIM 92,H92,PIM 93,PIM 94,PIM 95,H93,PIM 911,H911,PIM 921,H921,PIM 931,PIM 941,PIM 96,H94,图的,t"/>
    <w:basedOn w:val="a3"/>
    <w:next w:val="a3"/>
    <w:link w:val="9Char"/>
    <w:locked/>
    <w:rsid w:val="0087541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semiHidden/>
    <w:locked/>
    <w:rsid w:val="0054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uiPriority w:val="99"/>
    <w:semiHidden/>
    <w:rsid w:val="0090136F"/>
    <w:rPr>
      <w:sz w:val="18"/>
      <w:szCs w:val="18"/>
    </w:rPr>
  </w:style>
  <w:style w:type="paragraph" w:styleId="a8">
    <w:name w:val="footer"/>
    <w:aliases w:val="Footer-Even"/>
    <w:basedOn w:val="a3"/>
    <w:link w:val="Char0"/>
    <w:semiHidden/>
    <w:locked/>
    <w:rsid w:val="0054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oter-Even Char"/>
    <w:link w:val="a8"/>
    <w:semiHidden/>
    <w:rsid w:val="0090136F"/>
    <w:rPr>
      <w:sz w:val="18"/>
      <w:szCs w:val="18"/>
    </w:rPr>
  </w:style>
  <w:style w:type="paragraph" w:customStyle="1" w:styleId="a9">
    <w:name w:val="纵向页眉格式"/>
    <w:basedOn w:val="a7"/>
    <w:link w:val="Char1"/>
    <w:autoRedefine/>
    <w:semiHidden/>
    <w:qFormat/>
    <w:rsid w:val="002105B3"/>
    <w:pPr>
      <w:spacing w:line="360" w:lineRule="exact"/>
      <w:jc w:val="both"/>
    </w:pPr>
    <w:rPr>
      <w:rFonts w:cs="宋体"/>
      <w:noProof/>
      <w:kern w:val="0"/>
      <w:szCs w:val="24"/>
    </w:rPr>
  </w:style>
  <w:style w:type="character" w:customStyle="1" w:styleId="1Char">
    <w:name w:val="标题 1 Char"/>
    <w:aliases w:val="一级标题 Char,PIM 1 Char,H1 Char,h1 Char,正文一级标题 Char,1 Char,Huvudrubrik Char,app heading 1 Char,app heading 11 Char,app heading 12 Char,app heading 111 Char,app heading 13 Char,prop Char,Heading 11 Char,II+ Char,I Char,H11 Char,H12 Char,H13 Char"/>
    <w:link w:val="1"/>
    <w:rsid w:val="00F0621A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Char1">
    <w:name w:val="纵向页眉格式 Char"/>
    <w:link w:val="a9"/>
    <w:semiHidden/>
    <w:rsid w:val="0090136F"/>
    <w:rPr>
      <w:rFonts w:cs="宋体"/>
      <w:noProof/>
      <w:kern w:val="0"/>
      <w:sz w:val="18"/>
      <w:szCs w:val="24"/>
    </w:rPr>
  </w:style>
  <w:style w:type="character" w:customStyle="1" w:styleId="2Char">
    <w:name w:val="标题 2 Char"/>
    <w:aliases w:val="二级标题 Char"/>
    <w:link w:val="2"/>
    <w:rsid w:val="00F0621A"/>
    <w:rPr>
      <w:rFonts w:ascii="Times New Roman" w:eastAsia="黑体" w:hAnsi="Times New Roman"/>
      <w:b/>
      <w:bCs/>
      <w:kern w:val="2"/>
      <w:sz w:val="32"/>
      <w:szCs w:val="32"/>
    </w:rPr>
  </w:style>
  <w:style w:type="character" w:customStyle="1" w:styleId="3Char">
    <w:name w:val="标题 3 Char"/>
    <w:aliases w:val="三级标题 Char,Heading 3 Char2 Char,Heading 3 Char Char1 Char,Heading 3 Char1 Char Char Char,Heading 3 Char Char Char Char Char,Heading 3 Char1 Char1 Char,Heading 3 Char Char Char1 Char,Heading 3 Char Char2,Heading 3 Char1 Char Char1,h3 Char"/>
    <w:link w:val="3"/>
    <w:rsid w:val="00F0621A"/>
    <w:rPr>
      <w:rFonts w:ascii="Times New Roman" w:eastAsia="黑体" w:hAnsi="Times New Roman"/>
      <w:b/>
      <w:bCs/>
      <w:kern w:val="2"/>
      <w:sz w:val="30"/>
      <w:szCs w:val="32"/>
    </w:rPr>
  </w:style>
  <w:style w:type="character" w:customStyle="1" w:styleId="4Char">
    <w:name w:val="标题 4 Char"/>
    <w:aliases w:val="四级标题 Char,PIM 4 Char,H4 Char,h4 Char,正文四级标题 Char,bullet Char,bl Char,bb Char,4 Char,4heading Char,Table and Figures Char,Level 2 - a Char,Level 2 - (a) Char,H41 Char,H42 Char,H43 Char,H44 Char,H45 Char,H46 Char,H47 Char,H48 Char,H49 Char"/>
    <w:link w:val="4"/>
    <w:rsid w:val="00F0621A"/>
    <w:rPr>
      <w:rFonts w:ascii="Times New Roman" w:eastAsia="黑体" w:hAnsi="Times New Roman"/>
      <w:b/>
      <w:bCs/>
      <w:kern w:val="2"/>
      <w:sz w:val="30"/>
      <w:szCs w:val="28"/>
    </w:rPr>
  </w:style>
  <w:style w:type="character" w:customStyle="1" w:styleId="5Char">
    <w:name w:val="标题 5 Char"/>
    <w:aliases w:val="五级标题 Char,正文五级标题 Char,dash Char,ds Char,dd Char,h5 Char,H5 Char,口 Char,口1 Char,口2 Char,heading 5 Char,Level 3 - i Char,标题 5(ALT+5) Char,PIM 5 Char,l5+toc5 Char,Numbered Sub-list Char,Roman list Char,一 Char,ITT t5 Char,PA Pico Section Char"/>
    <w:link w:val="5"/>
    <w:rsid w:val="00F0621A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6Char">
    <w:name w:val="标题 6 Char"/>
    <w:aliases w:val="六级标题 Char,正文六级标题 Char,Bullet (Single Lines) Char,BOD 4 Char,Legal Level 1. Char,H6 Char,标题 6(ALT+6) Char,PIM 6 Char,L6 Char,Bullet list Char,h6 Char,heading 6 Char,Heading6 Char,Third Subheading Char,6 Char,h61 Char,h62 Char,heading 61 Char"/>
    <w:link w:val="6"/>
    <w:rsid w:val="00F0621A"/>
    <w:rPr>
      <w:rFonts w:ascii="Times New Roman" w:eastAsia="黑体" w:hAnsi="Times New Roman"/>
      <w:b/>
      <w:bCs/>
      <w:kern w:val="2"/>
      <w:sz w:val="28"/>
      <w:szCs w:val="24"/>
    </w:rPr>
  </w:style>
  <w:style w:type="character" w:customStyle="1" w:styleId="7Char">
    <w:name w:val="标题 7 Char"/>
    <w:aliases w:val="L7 Char,PIM 7 Char,H TIMES1 Char,1.1.1.1.1.1.1标题 7 Char,letter list Char,Legal Level 1.1. Char,不用 Char,表名 Char,sdf Char,H7 Char,条 5 Char,h7 Char,st Char,SDL title Char,（1） Char,Level 1.1 Char,1.标题 6 Char,PIM 71 Char,H71 Char,PIM 72 Char"/>
    <w:link w:val="7"/>
    <w:rsid w:val="0090136F"/>
    <w:rPr>
      <w:b/>
      <w:bCs/>
      <w:kern w:val="2"/>
      <w:sz w:val="21"/>
      <w:szCs w:val="24"/>
    </w:rPr>
  </w:style>
  <w:style w:type="character" w:customStyle="1" w:styleId="8Char">
    <w:name w:val="标题 8 Char"/>
    <w:aliases w:val="注意框体 Char,Legal Level 1.1.1. Char,h8 Char,不用8 Char,图名 Char,标题6 Char,H8 Char,tt1 Char,（A） Char,H81 Char,H82 Char,H83 Char,H811 Char,H821 Char,H84 Char,H812 Char,H822 Char,H85 Char,H813 Char,H823 Char,正文八级标题 Char,heading 8 Char,tt2 Char,tt3 Char"/>
    <w:link w:val="8"/>
    <w:rsid w:val="0090136F"/>
    <w:rPr>
      <w:rFonts w:ascii="Cambria" w:hAnsi="Cambria"/>
      <w:kern w:val="2"/>
      <w:sz w:val="21"/>
      <w:szCs w:val="24"/>
    </w:rPr>
  </w:style>
  <w:style w:type="character" w:customStyle="1" w:styleId="9Char">
    <w:name w:val="标题 9 Char"/>
    <w:aliases w:val="PIM 9 Char,Figure Char,Legal Level 1.1.1.1. Char,huh Char,Appendix Char,h9 Char,不用9 Char,未用 Char,tt Char,table title Char,标题 45 Char,Figure Heading Char,FH Char,ft Char,ft1 Char,table Char,table left Char,tl Char,HF Char,figures Char,9 Char"/>
    <w:link w:val="9"/>
    <w:rsid w:val="0090136F"/>
    <w:rPr>
      <w:rFonts w:ascii="Cambria" w:hAnsi="Cambria"/>
      <w:kern w:val="2"/>
      <w:sz w:val="21"/>
      <w:szCs w:val="21"/>
    </w:rPr>
  </w:style>
  <w:style w:type="paragraph" w:styleId="aa">
    <w:name w:val="Balloon Text"/>
    <w:basedOn w:val="a3"/>
    <w:link w:val="Char2"/>
    <w:uiPriority w:val="99"/>
    <w:semiHidden/>
    <w:unhideWhenUsed/>
    <w:rsid w:val="00875414"/>
    <w:rPr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875414"/>
    <w:rPr>
      <w:sz w:val="18"/>
      <w:szCs w:val="18"/>
    </w:rPr>
  </w:style>
  <w:style w:type="paragraph" w:customStyle="1" w:styleId="a1">
    <w:name w:val="序号一级"/>
    <w:basedOn w:val="a3"/>
    <w:link w:val="Char3"/>
    <w:qFormat/>
    <w:rsid w:val="00B60787"/>
    <w:pPr>
      <w:numPr>
        <w:numId w:val="2"/>
      </w:numPr>
    </w:pPr>
    <w:rPr>
      <w:rFonts w:ascii="Times New Roman" w:hAnsi="Times New Roman"/>
    </w:rPr>
  </w:style>
  <w:style w:type="character" w:styleId="ab">
    <w:name w:val="Hyperlink"/>
    <w:uiPriority w:val="99"/>
    <w:semiHidden/>
    <w:locked/>
    <w:rsid w:val="00875414"/>
    <w:rPr>
      <w:color w:val="0000FF"/>
      <w:u w:val="single"/>
    </w:rPr>
  </w:style>
  <w:style w:type="paragraph" w:customStyle="1" w:styleId="a2">
    <w:name w:val="序号二级"/>
    <w:basedOn w:val="ac"/>
    <w:link w:val="Char4"/>
    <w:uiPriority w:val="1"/>
    <w:qFormat/>
    <w:rsid w:val="006E23B9"/>
    <w:pPr>
      <w:numPr>
        <w:numId w:val="3"/>
      </w:numPr>
      <w:ind w:firstLineChars="0" w:firstLine="0"/>
    </w:pPr>
    <w:rPr>
      <w:rFonts w:ascii="Times New Roman" w:hAnsi="Times New Roman"/>
      <w:sz w:val="24"/>
    </w:rPr>
  </w:style>
  <w:style w:type="character" w:customStyle="1" w:styleId="Char5">
    <w:name w:val="列出段落 Char"/>
    <w:link w:val="ac"/>
    <w:uiPriority w:val="34"/>
    <w:semiHidden/>
    <w:rsid w:val="006E23B9"/>
    <w:rPr>
      <w:rFonts w:cs="Times New Roman"/>
      <w:szCs w:val="20"/>
    </w:rPr>
  </w:style>
  <w:style w:type="paragraph" w:styleId="ad">
    <w:name w:val="Normal Indent"/>
    <w:aliases w:val="正文（首行缩进两字）,表正文,正文非缩进,正文对齐,±íÕýÎÄ,ÕýÎÄ·ÇËõ½ø,特点,段1,±í,首行缩进,四号,缩进,ALT+Z,正文不缩进,标题4,正文缩进1,正文（首行缩进两字）1,表正文1,正文非缩进1,特点1,首行缩进1,四号1,段11,样式31,缩进1,ALT+Z1,标题41,正文不缩进 Char Char Char Char1,正文不缩进 Char Char Char1,正文不缩进 Char,Normal Indent（正文缩进）,水上软件,Indent 1,图表标题"/>
    <w:basedOn w:val="a3"/>
    <w:link w:val="Char6"/>
    <w:qFormat/>
    <w:locked/>
    <w:rsid w:val="00F0621A"/>
    <w:pPr>
      <w:ind w:firstLineChars="200" w:firstLine="200"/>
    </w:pPr>
    <w:rPr>
      <w:rFonts w:ascii="Times New Roman" w:hAnsi="Times New Roman"/>
      <w:szCs w:val="20"/>
    </w:rPr>
  </w:style>
  <w:style w:type="paragraph" w:styleId="ac">
    <w:name w:val="List Paragraph"/>
    <w:basedOn w:val="a3"/>
    <w:link w:val="Char5"/>
    <w:uiPriority w:val="34"/>
    <w:semiHidden/>
    <w:qFormat/>
    <w:locked/>
    <w:rsid w:val="001C7EDF"/>
    <w:pPr>
      <w:ind w:firstLineChars="200" w:firstLine="420"/>
    </w:pPr>
    <w:rPr>
      <w:szCs w:val="20"/>
    </w:rPr>
  </w:style>
  <w:style w:type="character" w:customStyle="1" w:styleId="Char3">
    <w:name w:val="序号一级 Char"/>
    <w:link w:val="a1"/>
    <w:rsid w:val="00B60787"/>
    <w:rPr>
      <w:rFonts w:ascii="Times New Roman" w:hAnsi="Times New Roman"/>
      <w:kern w:val="2"/>
      <w:sz w:val="21"/>
      <w:szCs w:val="21"/>
    </w:rPr>
  </w:style>
  <w:style w:type="paragraph" w:customStyle="1" w:styleId="a">
    <w:name w:val="序号三级"/>
    <w:basedOn w:val="ac"/>
    <w:link w:val="Char7"/>
    <w:uiPriority w:val="1"/>
    <w:qFormat/>
    <w:rsid w:val="00DB71DE"/>
    <w:pPr>
      <w:numPr>
        <w:numId w:val="4"/>
      </w:numPr>
      <w:tabs>
        <w:tab w:val="clear" w:pos="477"/>
      </w:tabs>
      <w:ind w:left="896" w:firstLineChars="0" w:hanging="420"/>
    </w:pPr>
    <w:rPr>
      <w:rFonts w:ascii="Times New Roman" w:hAnsi="Times New Roman"/>
      <w:sz w:val="24"/>
    </w:rPr>
  </w:style>
  <w:style w:type="character" w:customStyle="1" w:styleId="Char4">
    <w:name w:val="序号二级 Char"/>
    <w:link w:val="a2"/>
    <w:uiPriority w:val="1"/>
    <w:rsid w:val="006E23B9"/>
    <w:rPr>
      <w:rFonts w:ascii="Times New Roman" w:hAnsi="Times New Roman"/>
      <w:kern w:val="2"/>
      <w:sz w:val="24"/>
    </w:rPr>
  </w:style>
  <w:style w:type="paragraph" w:customStyle="1" w:styleId="a0">
    <w:name w:val="项目符号格式"/>
    <w:basedOn w:val="ac"/>
    <w:link w:val="Char8"/>
    <w:semiHidden/>
    <w:rsid w:val="00C031F5"/>
    <w:pPr>
      <w:numPr>
        <w:ilvl w:val="2"/>
        <w:numId w:val="5"/>
      </w:numPr>
      <w:ind w:left="448" w:firstLineChars="0" w:firstLine="0"/>
    </w:pPr>
    <w:rPr>
      <w:rFonts w:ascii="Times New Roman" w:hAnsi="Times New Roman"/>
      <w:sz w:val="24"/>
    </w:rPr>
  </w:style>
  <w:style w:type="character" w:customStyle="1" w:styleId="Char7">
    <w:name w:val="序号三级 Char"/>
    <w:link w:val="a"/>
    <w:uiPriority w:val="1"/>
    <w:rsid w:val="00DB71DE"/>
    <w:rPr>
      <w:rFonts w:ascii="Times New Roman" w:hAnsi="Times New Roman"/>
      <w:kern w:val="2"/>
      <w:sz w:val="24"/>
    </w:rPr>
  </w:style>
  <w:style w:type="table" w:styleId="ae">
    <w:name w:val="Table Grid"/>
    <w:basedOn w:val="a5"/>
    <w:uiPriority w:val="59"/>
    <w:locked/>
    <w:rsid w:val="00F8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表格格式"/>
    <w:basedOn w:val="a3"/>
    <w:link w:val="Char9"/>
    <w:qFormat/>
    <w:rsid w:val="00DB71DE"/>
    <w:pPr>
      <w:spacing w:line="360" w:lineRule="exact"/>
      <w:jc w:val="center"/>
    </w:pPr>
    <w:rPr>
      <w:rFonts w:ascii="Times New Roman" w:hAnsi="Times New Roman"/>
    </w:rPr>
  </w:style>
  <w:style w:type="paragraph" w:styleId="10">
    <w:name w:val="toc 1"/>
    <w:basedOn w:val="a3"/>
    <w:next w:val="a3"/>
    <w:autoRedefine/>
    <w:uiPriority w:val="39"/>
    <w:locked/>
    <w:rsid w:val="00C031F5"/>
    <w:rPr>
      <w:rFonts w:ascii="Times New Roman" w:hAnsi="Times New Roman"/>
      <w:b/>
      <w:sz w:val="24"/>
    </w:rPr>
  </w:style>
  <w:style w:type="character" w:customStyle="1" w:styleId="Char9">
    <w:name w:val="表格格式 Char"/>
    <w:link w:val="af"/>
    <w:rsid w:val="00DB71DE"/>
    <w:rPr>
      <w:rFonts w:ascii="Times New Roman" w:eastAsia="宋体" w:hAnsi="Times New Roman"/>
    </w:rPr>
  </w:style>
  <w:style w:type="paragraph" w:styleId="20">
    <w:name w:val="toc 2"/>
    <w:basedOn w:val="a3"/>
    <w:next w:val="a3"/>
    <w:autoRedefine/>
    <w:uiPriority w:val="39"/>
    <w:locked/>
    <w:rsid w:val="00C031F5"/>
    <w:pPr>
      <w:ind w:leftChars="200" w:left="420"/>
    </w:pPr>
    <w:rPr>
      <w:rFonts w:ascii="Times New Roman" w:hAnsi="Times New Roman"/>
    </w:rPr>
  </w:style>
  <w:style w:type="paragraph" w:styleId="31">
    <w:name w:val="toc 3"/>
    <w:basedOn w:val="a3"/>
    <w:next w:val="a3"/>
    <w:autoRedefine/>
    <w:uiPriority w:val="39"/>
    <w:locked/>
    <w:rsid w:val="00C031F5"/>
    <w:pPr>
      <w:ind w:leftChars="400" w:left="840"/>
    </w:pPr>
    <w:rPr>
      <w:rFonts w:ascii="Times New Roman" w:hAnsi="Times New Roman"/>
    </w:rPr>
  </w:style>
  <w:style w:type="character" w:styleId="af0">
    <w:name w:val="page number"/>
    <w:basedOn w:val="a4"/>
    <w:semiHidden/>
    <w:locked/>
    <w:rsid w:val="00BF2BC5"/>
  </w:style>
  <w:style w:type="character" w:customStyle="1" w:styleId="Char6">
    <w:name w:val="正文缩进 Char"/>
    <w:aliases w:val="正文（首行缩进两字） Char,表正文 Char,正文非缩进 Char,正文对齐 Char,±íÕýÎÄ Char,ÕýÎÄ·ÇËõ½ø Char,特点 Char,段1 Char,±í Char,首行缩进 Char,四号 Char,缩进 Char,ALT+Z Char,正文不缩进 Char1,标题4 Char,正文缩进1 Char,正文（首行缩进两字）1 Char,表正文1 Char,正文非缩进1 Char,特点1 Char,首行缩进1 Char,四号1 Char,段11 Char"/>
    <w:link w:val="ad"/>
    <w:rsid w:val="00F0621A"/>
    <w:rPr>
      <w:rFonts w:ascii="Times New Roman" w:hAnsi="Times New Roman"/>
      <w:kern w:val="2"/>
      <w:sz w:val="21"/>
    </w:rPr>
  </w:style>
  <w:style w:type="paragraph" w:styleId="af1">
    <w:name w:val="Body Text"/>
    <w:aliases w:val="EHPT,Body Text2, ändrad,正文文字 Char1, ändrad Char,EHPT Char,Body Text2 Char,楷体粗正文文字,ändrad,contents,?y????×?,?y????,?y?????,????,body text1,body text2,bt1,body text3,bt2,body text4,bt3,body text5,bt4,body text6,bt5,body text7,bt6,body text8"/>
    <w:basedOn w:val="a3"/>
    <w:link w:val="Chara"/>
    <w:semiHidden/>
    <w:locked/>
    <w:rsid w:val="00984197"/>
    <w:pPr>
      <w:widowControl/>
      <w:tabs>
        <w:tab w:val="num" w:pos="425"/>
      </w:tabs>
      <w:autoSpaceDE w:val="0"/>
      <w:autoSpaceDN w:val="0"/>
      <w:adjustRightInd w:val="0"/>
      <w:spacing w:after="220" w:line="220" w:lineRule="atLeast"/>
      <w:ind w:firstLine="540"/>
      <w:jc w:val="left"/>
    </w:pPr>
    <w:rPr>
      <w:rFonts w:hAnsi="Arial"/>
      <w:color w:val="000000"/>
      <w:kern w:val="0"/>
      <w:szCs w:val="20"/>
    </w:rPr>
  </w:style>
  <w:style w:type="character" w:customStyle="1" w:styleId="Chara">
    <w:name w:val="正文文本 Char"/>
    <w:aliases w:val="EHPT Char1,Body Text2 Char1, ändrad Char1,正文文字 Char1 Char, ändrad Char Char,EHPT Char Char,Body Text2 Char Char,楷体粗正文文字 Char,ändrad Char,contents Char,?y????×? Char,?y???? Char,?y????? Char,???? Char,body text1 Char,body text2 Char,bt1 Char"/>
    <w:link w:val="af1"/>
    <w:semiHidden/>
    <w:rsid w:val="0090136F"/>
    <w:rPr>
      <w:rFonts w:hAnsi="Arial" w:cs="Times New Roman"/>
      <w:color w:val="000000"/>
      <w:kern w:val="0"/>
      <w:szCs w:val="20"/>
    </w:rPr>
  </w:style>
  <w:style w:type="paragraph" w:styleId="21">
    <w:name w:val="Body Text Indent 2"/>
    <w:basedOn w:val="a3"/>
    <w:link w:val="2Char0"/>
    <w:semiHidden/>
    <w:locked/>
    <w:rsid w:val="00984197"/>
    <w:pPr>
      <w:widowControl/>
      <w:tabs>
        <w:tab w:val="num" w:pos="-720"/>
        <w:tab w:val="num" w:pos="425"/>
      </w:tabs>
      <w:autoSpaceDE w:val="0"/>
      <w:autoSpaceDN w:val="0"/>
      <w:adjustRightInd w:val="0"/>
      <w:ind w:left="360" w:firstLine="490"/>
      <w:jc w:val="left"/>
    </w:pPr>
    <w:rPr>
      <w:rFonts w:ascii="宋体" w:hAnsi="Arial"/>
      <w:color w:val="000000"/>
      <w:szCs w:val="20"/>
    </w:rPr>
  </w:style>
  <w:style w:type="character" w:customStyle="1" w:styleId="2Char0">
    <w:name w:val="正文文本缩进 2 Char"/>
    <w:link w:val="21"/>
    <w:semiHidden/>
    <w:rsid w:val="0090136F"/>
    <w:rPr>
      <w:rFonts w:ascii="宋体" w:hAnsi="Arial" w:cs="Times New Roman"/>
      <w:color w:val="000000"/>
      <w:szCs w:val="20"/>
    </w:rPr>
  </w:style>
  <w:style w:type="character" w:customStyle="1" w:styleId="Char8">
    <w:name w:val="项目符号格式 Char"/>
    <w:link w:val="a0"/>
    <w:semiHidden/>
    <w:rsid w:val="00C031F5"/>
    <w:rPr>
      <w:rFonts w:ascii="Times New Roman" w:hAnsi="Times New Roman"/>
      <w:kern w:val="2"/>
      <w:sz w:val="24"/>
    </w:rPr>
  </w:style>
  <w:style w:type="paragraph" w:styleId="af2">
    <w:name w:val="Title"/>
    <w:basedOn w:val="a3"/>
    <w:next w:val="a3"/>
    <w:link w:val="Charb"/>
    <w:uiPriority w:val="10"/>
    <w:semiHidden/>
    <w:qFormat/>
    <w:locked/>
    <w:rsid w:val="009013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b">
    <w:name w:val="标题 Char"/>
    <w:link w:val="af2"/>
    <w:uiPriority w:val="10"/>
    <w:semiHidden/>
    <w:rsid w:val="0090136F"/>
    <w:rPr>
      <w:rFonts w:ascii="Cambria" w:eastAsia="宋体" w:hAnsi="Cambria" w:cs="Times New Roman"/>
      <w:b/>
      <w:bCs/>
      <w:sz w:val="32"/>
      <w:szCs w:val="32"/>
    </w:rPr>
  </w:style>
  <w:style w:type="paragraph" w:styleId="af3">
    <w:name w:val="Subtitle"/>
    <w:basedOn w:val="a3"/>
    <w:next w:val="a3"/>
    <w:link w:val="Charc"/>
    <w:uiPriority w:val="11"/>
    <w:semiHidden/>
    <w:qFormat/>
    <w:locked/>
    <w:rsid w:val="0090136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c">
    <w:name w:val="副标题 Char"/>
    <w:link w:val="af3"/>
    <w:uiPriority w:val="11"/>
    <w:semiHidden/>
    <w:rsid w:val="0090136F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4">
    <w:name w:val="Subtle Emphasis"/>
    <w:uiPriority w:val="19"/>
    <w:semiHidden/>
    <w:qFormat/>
    <w:locked/>
    <w:rsid w:val="0090136F"/>
    <w:rPr>
      <w:i/>
      <w:iCs/>
      <w:color w:val="808080"/>
    </w:rPr>
  </w:style>
  <w:style w:type="paragraph" w:customStyle="1" w:styleId="af5">
    <w:name w:val="图片格式"/>
    <w:basedOn w:val="a3"/>
    <w:link w:val="Chard"/>
    <w:qFormat/>
    <w:rsid w:val="0090136F"/>
    <w:pPr>
      <w:jc w:val="center"/>
    </w:pPr>
    <w:rPr>
      <w:noProof/>
    </w:rPr>
  </w:style>
  <w:style w:type="paragraph" w:customStyle="1" w:styleId="af6">
    <w:name w:val="项目符号"/>
    <w:basedOn w:val="a0"/>
    <w:link w:val="Chare"/>
    <w:qFormat/>
    <w:rsid w:val="006E23B9"/>
    <w:pPr>
      <w:tabs>
        <w:tab w:val="clear" w:pos="1204"/>
        <w:tab w:val="num" w:pos="709"/>
      </w:tabs>
      <w:ind w:left="652" w:hanging="204"/>
    </w:pPr>
  </w:style>
  <w:style w:type="character" w:customStyle="1" w:styleId="Chard">
    <w:name w:val="图片格式 Char"/>
    <w:link w:val="af5"/>
    <w:rsid w:val="0090136F"/>
    <w:rPr>
      <w:noProof/>
    </w:rPr>
  </w:style>
  <w:style w:type="character" w:customStyle="1" w:styleId="Chare">
    <w:name w:val="项目符号 Char"/>
    <w:link w:val="af6"/>
    <w:rsid w:val="006E23B9"/>
    <w:rPr>
      <w:rFonts w:ascii="Times New Roman" w:hAnsi="Times New Roman"/>
      <w:kern w:val="2"/>
      <w:sz w:val="24"/>
    </w:rPr>
  </w:style>
  <w:style w:type="paragraph" w:styleId="af7">
    <w:name w:val="Plain Text"/>
    <w:aliases w:val="普通文字 Char,纯文本 Char Char,普通文字 Char Char,Texte,普通文字,普通文字1,纯文本1,普通文字 Char Char Char,普通文字2,普通文字3,普通文字4,普通文字5,普通文字6,普通文字11,普通文字21,普通文字31,普通文字41,普通文字7,正 文 1"/>
    <w:basedOn w:val="a3"/>
    <w:link w:val="Char10"/>
    <w:semiHidden/>
    <w:rsid w:val="0049301B"/>
    <w:pPr>
      <w:spacing w:line="240" w:lineRule="auto"/>
    </w:pPr>
    <w:rPr>
      <w:rFonts w:ascii="宋体" w:hAnsi="Courier New"/>
      <w:szCs w:val="20"/>
      <w:lang w:val="x-none" w:eastAsia="x-none"/>
    </w:rPr>
  </w:style>
  <w:style w:type="character" w:customStyle="1" w:styleId="Charf">
    <w:name w:val="纯文本 Char"/>
    <w:uiPriority w:val="99"/>
    <w:semiHidden/>
    <w:rsid w:val="0049301B"/>
    <w:rPr>
      <w:rFonts w:ascii="宋体" w:eastAsia="宋体" w:hAnsi="Courier New" w:cs="Courier New"/>
    </w:rPr>
  </w:style>
  <w:style w:type="character" w:customStyle="1" w:styleId="Char10">
    <w:name w:val="纯文本 Char1"/>
    <w:aliases w:val="普通文字 Char Char1,纯文本 Char Char Char,普通文字 Char Char Char1,Texte Char,普通文字 Char1,普通文字1 Char,纯文本1 Char,普通文字 Char Char Char Char,普通文字2 Char,普通文字3 Char,普通文字4 Char,普通文字5 Char,普通文字6 Char,普通文字11 Char,普通文字21 Char,普通文字31 Char,普通文字41 Char,普通文字7 Char"/>
    <w:link w:val="af7"/>
    <w:semiHidden/>
    <w:rsid w:val="0049301B"/>
    <w:rPr>
      <w:rFonts w:ascii="宋体" w:eastAsia="宋体" w:hAnsi="Courier New" w:cs="Times New Roman"/>
      <w:szCs w:val="20"/>
      <w:lang w:val="x-none" w:eastAsia="x-none"/>
    </w:rPr>
  </w:style>
  <w:style w:type="paragraph" w:customStyle="1" w:styleId="af8">
    <w:name w:val="正文首行不缩进"/>
    <w:basedOn w:val="ad"/>
    <w:link w:val="Charf0"/>
    <w:qFormat/>
    <w:rsid w:val="00F0621A"/>
    <w:pPr>
      <w:ind w:firstLineChars="0" w:firstLine="0"/>
    </w:pPr>
  </w:style>
  <w:style w:type="paragraph" w:customStyle="1" w:styleId="af9">
    <w:name w:val="点对点格式"/>
    <w:basedOn w:val="a3"/>
    <w:link w:val="Charf1"/>
    <w:qFormat/>
    <w:rsid w:val="0049301B"/>
    <w:pPr>
      <w:ind w:firstLineChars="200" w:firstLine="482"/>
    </w:pPr>
    <w:rPr>
      <w:rFonts w:ascii="Times New Roman" w:hAnsi="Times New Roman"/>
      <w:b/>
      <w:sz w:val="24"/>
    </w:rPr>
  </w:style>
  <w:style w:type="character" w:customStyle="1" w:styleId="Charf0">
    <w:name w:val="正文首行不缩进 Char"/>
    <w:link w:val="af8"/>
    <w:rsid w:val="00F0621A"/>
    <w:rPr>
      <w:rFonts w:ascii="Times New Roman" w:hAnsi="Times New Roman"/>
      <w:kern w:val="2"/>
      <w:sz w:val="21"/>
    </w:rPr>
  </w:style>
  <w:style w:type="character" w:customStyle="1" w:styleId="Charf1">
    <w:name w:val="点对点格式 Char"/>
    <w:link w:val="af9"/>
    <w:rsid w:val="0049301B"/>
    <w:rPr>
      <w:rFonts w:ascii="Times New Roman" w:eastAsia="宋体" w:hAnsi="Times New Roman"/>
      <w:b/>
      <w:sz w:val="24"/>
    </w:rPr>
  </w:style>
  <w:style w:type="paragraph" w:styleId="afa">
    <w:name w:val="Document Map"/>
    <w:basedOn w:val="a3"/>
    <w:link w:val="Charf2"/>
    <w:uiPriority w:val="99"/>
    <w:semiHidden/>
    <w:unhideWhenUsed/>
    <w:rsid w:val="008204C4"/>
    <w:rPr>
      <w:rFonts w:ascii="Heiti SC Light" w:eastAsia="Heiti SC Light"/>
      <w:sz w:val="24"/>
      <w:szCs w:val="24"/>
    </w:rPr>
  </w:style>
  <w:style w:type="character" w:customStyle="1" w:styleId="Charf2">
    <w:name w:val="文档结构图 Char"/>
    <w:basedOn w:val="a4"/>
    <w:link w:val="afa"/>
    <w:uiPriority w:val="99"/>
    <w:semiHidden/>
    <w:rsid w:val="008204C4"/>
    <w:rPr>
      <w:rFonts w:ascii="Heiti SC Light" w:eastAsia="Heiti SC Light"/>
      <w:kern w:val="2"/>
      <w:sz w:val="24"/>
      <w:szCs w:val="24"/>
    </w:rPr>
  </w:style>
  <w:style w:type="paragraph" w:customStyle="1" w:styleId="QB1">
    <w:name w:val="QB标题1"/>
    <w:basedOn w:val="1"/>
    <w:link w:val="QB1Char"/>
    <w:autoRedefine/>
    <w:rsid w:val="008204C4"/>
    <w:pPr>
      <w:numPr>
        <w:numId w:val="8"/>
      </w:numPr>
      <w:adjustRightInd/>
      <w:spacing w:beforeLines="0" w:before="340" w:afterLines="0" w:after="330" w:line="578" w:lineRule="auto"/>
    </w:pPr>
    <w:rPr>
      <w:rFonts w:ascii="黑体"/>
      <w:b w:val="0"/>
      <w:sz w:val="28"/>
      <w:szCs w:val="28"/>
      <w:lang w:val="x-none" w:eastAsia="x-none"/>
    </w:rPr>
  </w:style>
  <w:style w:type="paragraph" w:customStyle="1" w:styleId="QB3">
    <w:name w:val="QB标题3"/>
    <w:basedOn w:val="a3"/>
    <w:link w:val="QB3Char"/>
    <w:rsid w:val="008204C4"/>
    <w:pPr>
      <w:keepNext/>
      <w:keepLines/>
      <w:numPr>
        <w:numId w:val="9"/>
      </w:numPr>
      <w:spacing w:before="260" w:after="260" w:line="415" w:lineRule="auto"/>
      <w:ind w:right="210"/>
      <w:outlineLvl w:val="2"/>
    </w:pPr>
    <w:rPr>
      <w:rFonts w:ascii="Arial" w:eastAsia="黑体" w:hAnsi="Arial"/>
      <w:bCs/>
      <w:kern w:val="0"/>
      <w:sz w:val="20"/>
      <w:lang w:val="x-none" w:eastAsia="x-none"/>
    </w:rPr>
  </w:style>
  <w:style w:type="paragraph" w:customStyle="1" w:styleId="QB5">
    <w:name w:val="QB标题5"/>
    <w:basedOn w:val="a3"/>
    <w:link w:val="QB5Char"/>
    <w:rsid w:val="008204C4"/>
    <w:pPr>
      <w:keepNext/>
      <w:keepLines/>
      <w:spacing w:before="260" w:after="260" w:line="415" w:lineRule="auto"/>
      <w:ind w:right="210"/>
      <w:outlineLvl w:val="4"/>
    </w:pPr>
    <w:rPr>
      <w:rFonts w:ascii="Arial" w:eastAsia="黑体" w:hAnsi="Arial"/>
      <w:bCs/>
      <w:kern w:val="0"/>
      <w:sz w:val="20"/>
      <w:lang w:val="x-none" w:eastAsia="x-none"/>
    </w:rPr>
  </w:style>
  <w:style w:type="paragraph" w:customStyle="1" w:styleId="QB2">
    <w:name w:val="QB正文"/>
    <w:basedOn w:val="a3"/>
    <w:link w:val="QBChar"/>
    <w:qFormat/>
    <w:rsid w:val="008204C4"/>
    <w:pPr>
      <w:widowControl/>
      <w:autoSpaceDE w:val="0"/>
      <w:autoSpaceDN w:val="0"/>
      <w:spacing w:line="240" w:lineRule="auto"/>
      <w:ind w:firstLineChars="200" w:firstLine="200"/>
    </w:pPr>
    <w:rPr>
      <w:rFonts w:ascii="宋体" w:hAnsi="Times New Roman"/>
      <w:noProof/>
      <w:kern w:val="0"/>
      <w:sz w:val="20"/>
      <w:szCs w:val="20"/>
      <w:lang w:val="x-none" w:eastAsia="x-none"/>
    </w:rPr>
  </w:style>
  <w:style w:type="character" w:customStyle="1" w:styleId="QBChar">
    <w:name w:val="QB正文 Char"/>
    <w:link w:val="QB2"/>
    <w:rsid w:val="008204C4"/>
    <w:rPr>
      <w:rFonts w:ascii="宋体" w:hAnsi="Times New Roman"/>
      <w:noProof/>
      <w:lang w:val="x-none" w:eastAsia="x-none"/>
    </w:rPr>
  </w:style>
  <w:style w:type="numbering" w:customStyle="1" w:styleId="30">
    <w:name w:val="样式 编号3"/>
    <w:basedOn w:val="a6"/>
    <w:next w:val="a6"/>
    <w:rsid w:val="008204C4"/>
    <w:pPr>
      <w:numPr>
        <w:numId w:val="6"/>
      </w:numPr>
    </w:pPr>
  </w:style>
  <w:style w:type="character" w:customStyle="1" w:styleId="QB1Char">
    <w:name w:val="QB标题1 Char"/>
    <w:link w:val="QB1"/>
    <w:rsid w:val="008204C4"/>
    <w:rPr>
      <w:rFonts w:ascii="黑体" w:eastAsia="黑体" w:hAnsi="Times New Roman"/>
      <w:bCs/>
      <w:kern w:val="44"/>
      <w:sz w:val="28"/>
      <w:szCs w:val="28"/>
      <w:lang w:val="x-none" w:eastAsia="x-none"/>
    </w:rPr>
  </w:style>
  <w:style w:type="character" w:customStyle="1" w:styleId="QB3Char">
    <w:name w:val="QB标题3 Char"/>
    <w:basedOn w:val="a4"/>
    <w:link w:val="QB3"/>
    <w:rsid w:val="008204C4"/>
    <w:rPr>
      <w:rFonts w:ascii="Arial" w:eastAsia="黑体" w:hAnsi="Arial"/>
      <w:bCs/>
      <w:szCs w:val="21"/>
      <w:lang w:val="x-none" w:eastAsia="x-none"/>
    </w:rPr>
  </w:style>
  <w:style w:type="character" w:customStyle="1" w:styleId="QB5Char">
    <w:name w:val="QB标题5 Char"/>
    <w:link w:val="QB5"/>
    <w:rsid w:val="008204C4"/>
    <w:rPr>
      <w:rFonts w:ascii="Arial" w:eastAsia="黑体" w:hAnsi="Arial"/>
      <w:bCs/>
      <w:szCs w:val="21"/>
      <w:lang w:val="x-none" w:eastAsia="x-none"/>
    </w:rPr>
  </w:style>
  <w:style w:type="paragraph" w:customStyle="1" w:styleId="QB">
    <w:name w:val="QB前沿"/>
    <w:basedOn w:val="QB1"/>
    <w:rsid w:val="008204C4"/>
    <w:pPr>
      <w:numPr>
        <w:numId w:val="6"/>
      </w:numPr>
      <w:ind w:firstLine="0"/>
      <w:jc w:val="center"/>
    </w:pPr>
    <w:rPr>
      <w:b/>
      <w:sz w:val="32"/>
      <w:lang w:val="en-US" w:eastAsia="zh-CN"/>
    </w:rPr>
  </w:style>
  <w:style w:type="paragraph" w:customStyle="1" w:styleId="QB4">
    <w:name w:val="QB标题4"/>
    <w:basedOn w:val="a3"/>
    <w:link w:val="QB4Char"/>
    <w:rsid w:val="00051F32"/>
    <w:pPr>
      <w:keepNext/>
      <w:keepLines/>
      <w:numPr>
        <w:numId w:val="32"/>
      </w:numPr>
      <w:spacing w:before="260" w:after="260" w:line="415" w:lineRule="auto"/>
      <w:ind w:right="210"/>
      <w:outlineLvl w:val="3"/>
    </w:pPr>
    <w:rPr>
      <w:rFonts w:ascii="Arial" w:eastAsia="黑体" w:hAnsi="Arial"/>
      <w:bCs/>
      <w:kern w:val="0"/>
      <w:sz w:val="20"/>
      <w:lang w:val="x-none" w:eastAsia="x-none"/>
    </w:rPr>
  </w:style>
  <w:style w:type="character" w:customStyle="1" w:styleId="QB4Char">
    <w:name w:val="QB标题4 Char"/>
    <w:link w:val="QB4"/>
    <w:rsid w:val="00051F32"/>
    <w:rPr>
      <w:rFonts w:ascii="Arial" w:eastAsia="黑体" w:hAnsi="Arial"/>
      <w:bCs/>
      <w:szCs w:val="21"/>
      <w:lang w:val="x-none" w:eastAsia="x-none"/>
    </w:rPr>
  </w:style>
  <w:style w:type="paragraph" w:customStyle="1" w:styleId="QB0">
    <w:name w:val="QB附录"/>
    <w:basedOn w:val="QB2"/>
    <w:rsid w:val="00051F32"/>
    <w:pPr>
      <w:numPr>
        <w:numId w:val="33"/>
      </w:numPr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032;&#22823;&#38470;-WorkDoc\CommenDoc\&#30446;&#24405;&#27169;&#26495;0409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A801A-81F3-48E8-B433-8BCDBF71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目录模板0409.dot</Template>
  <TotalTime>27</TotalTime>
  <Pages>1</Pages>
  <Words>177</Words>
  <Characters>1009</Characters>
  <Application>Microsoft Office Word</Application>
  <DocSecurity>0</DocSecurity>
  <Lines>8</Lines>
  <Paragraphs>2</Paragraphs>
  <ScaleCrop>false</ScaleCrop>
  <Company>Sky123.Org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Luciai</dc:creator>
  <cp:keywords/>
  <dc:description/>
  <cp:lastModifiedBy>wangl</cp:lastModifiedBy>
  <cp:revision>9</cp:revision>
  <cp:lastPrinted>2015-03-19T08:52:00Z</cp:lastPrinted>
  <dcterms:created xsi:type="dcterms:W3CDTF">2016-07-05T09:19:00Z</dcterms:created>
  <dcterms:modified xsi:type="dcterms:W3CDTF">2017-05-02T12:14:00Z</dcterms:modified>
</cp:coreProperties>
</file>